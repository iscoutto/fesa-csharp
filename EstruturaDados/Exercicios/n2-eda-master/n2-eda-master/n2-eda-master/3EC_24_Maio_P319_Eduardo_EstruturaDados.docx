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929"/>
        <w:gridCol w:w="407"/>
        <w:gridCol w:w="2522"/>
        <w:gridCol w:w="2929"/>
        <w:gridCol w:w="1640"/>
      </w:tblGrid>
      <w:tr w:rsidR="00C70BE2" w:rsidRPr="008755B5" w14:paraId="5064FC37" w14:textId="77777777" w:rsidTr="00865640">
        <w:trPr>
          <w:trHeight w:val="1008"/>
        </w:trPr>
        <w:tc>
          <w:tcPr>
            <w:tcW w:w="3336" w:type="dxa"/>
            <w:gridSpan w:val="2"/>
            <w:vAlign w:val="center"/>
          </w:tcPr>
          <w:p w14:paraId="5064FC30" w14:textId="77777777" w:rsidR="00C70BE2" w:rsidRDefault="00747B9F" w:rsidP="00865640">
            <w:r>
              <w:rPr>
                <w:noProof/>
              </w:rPr>
              <w:drawing>
                <wp:inline distT="0" distB="0" distL="0" distR="0" wp14:anchorId="5064FC61" wp14:editId="5064FC62">
                  <wp:extent cx="1981200" cy="628650"/>
                  <wp:effectExtent l="0" t="0" r="0" b="0"/>
                  <wp:docPr id="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  <w:gridSpan w:val="2"/>
            <w:vAlign w:val="center"/>
          </w:tcPr>
          <w:p w14:paraId="5064FC31" w14:textId="1D1B67E0" w:rsidR="00C70BE2" w:rsidRPr="008755B5" w:rsidRDefault="00C70BE2" w:rsidP="00865640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 xml:space="preserve">Código: </w:t>
            </w:r>
            <w:permStart w:id="1752576232" w:edGrp="everyone"/>
            <w:r w:rsidR="00D6522E">
              <w:rPr>
                <w:rFonts w:ascii="Calibri" w:hAnsi="Calibri"/>
                <w:b/>
                <w:sz w:val="22"/>
                <w:szCs w:val="22"/>
              </w:rPr>
              <w:t>P319</w:t>
            </w:r>
            <w:permEnd w:id="1752576232"/>
            <w:r w:rsidRPr="008755B5">
              <w:rPr>
                <w:rFonts w:ascii="Calibri" w:hAnsi="Calibri"/>
                <w:b/>
                <w:caps/>
                <w:sz w:val="22"/>
                <w:szCs w:val="22"/>
              </w:rPr>
              <w:tab/>
            </w:r>
          </w:p>
          <w:p w14:paraId="5064FC32" w14:textId="290B9ACE" w:rsidR="00C70BE2" w:rsidRPr="008755B5" w:rsidRDefault="00C70BE2" w:rsidP="00865640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>Disciplina: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ermStart w:id="632246534" w:edGrp="everyone"/>
            <w:r w:rsidR="00D6522E" w:rsidRPr="00D6522E">
              <w:rPr>
                <w:rFonts w:ascii="Calibri" w:hAnsi="Calibri"/>
                <w:bCs/>
                <w:noProof/>
                <w:sz w:val="22"/>
                <w:szCs w:val="22"/>
              </w:rPr>
              <w:t>Estrutura de Dados</w:t>
            </w:r>
            <w:permEnd w:id="632246534"/>
          </w:p>
          <w:permStart w:id="1806268172" w:edGrp="everyone"/>
          <w:p w14:paraId="5064FC33" w14:textId="74B928A7" w:rsidR="00C70BE2" w:rsidRPr="008755B5" w:rsidRDefault="00C70BE2" w:rsidP="00865640">
            <w:pPr>
              <w:pStyle w:val="Ttulo2"/>
              <w:spacing w:before="60" w:after="60"/>
              <w:jc w:val="both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caps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 w:val="0"/>
                <w:caps/>
                <w:szCs w:val="22"/>
              </w:rPr>
              <w:instrText xml:space="preserve"> FORMTEXT </w:instrText>
            </w:r>
            <w:r>
              <w:rPr>
                <w:rFonts w:ascii="Calibri" w:hAnsi="Calibri"/>
                <w:b w:val="0"/>
                <w:caps/>
                <w:szCs w:val="22"/>
              </w:rPr>
            </w:r>
            <w:r>
              <w:rPr>
                <w:rFonts w:ascii="Calibri" w:hAnsi="Calibri"/>
                <w:b w:val="0"/>
                <w:caps/>
                <w:szCs w:val="22"/>
              </w:rPr>
              <w:fldChar w:fldCharType="separate"/>
            </w:r>
            <w:r>
              <w:rPr>
                <w:rFonts w:ascii="Calibri" w:hAnsi="Calibri"/>
                <w:b w:val="0"/>
                <w:caps/>
                <w:szCs w:val="22"/>
              </w:rPr>
              <w:t>N2</w:t>
            </w:r>
            <w:r>
              <w:rPr>
                <w:rFonts w:ascii="Calibri" w:hAnsi="Calibri"/>
                <w:b w:val="0"/>
                <w:caps/>
                <w:szCs w:val="22"/>
              </w:rPr>
              <w:fldChar w:fldCharType="end"/>
            </w:r>
            <w:permEnd w:id="1806268172"/>
            <w:r w:rsidRPr="008755B5">
              <w:rPr>
                <w:rFonts w:ascii="Calibri" w:hAnsi="Calibri"/>
                <w:b w:val="0"/>
                <w:caps/>
                <w:szCs w:val="22"/>
              </w:rPr>
              <w:t xml:space="preserve"> | </w:t>
            </w:r>
            <w:permStart w:id="497615648" w:edGrp="everyone"/>
            <w:r w:rsidR="00E62A08">
              <w:rPr>
                <w:rFonts w:ascii="Calibri" w:hAnsi="Calibri"/>
                <w:b w:val="0"/>
                <w:caps/>
                <w:szCs w:val="22"/>
              </w:rPr>
              <w:t>2</w:t>
            </w:r>
            <w:r w:rsidR="00D6522E">
              <w:rPr>
                <w:rFonts w:ascii="Calibri" w:hAnsi="Calibri"/>
                <w:b w:val="0"/>
                <w:caps/>
                <w:szCs w:val="22"/>
              </w:rPr>
              <w:t>º</w:t>
            </w:r>
            <w:permEnd w:id="497615648"/>
            <w:r w:rsidRPr="008755B5">
              <w:rPr>
                <w:rFonts w:ascii="Calibri" w:hAnsi="Calibri"/>
                <w:b w:val="0"/>
                <w:szCs w:val="22"/>
              </w:rPr>
              <w:t xml:space="preserve"> bimestre| Curso:</w:t>
            </w:r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permStart w:id="678693992" w:edGrp="everyone"/>
            <w:r w:rsidR="00D6522E">
              <w:rPr>
                <w:rFonts w:ascii="Calibri" w:hAnsi="Calibri"/>
                <w:b w:val="0"/>
                <w:szCs w:val="22"/>
                <w:u w:val="single"/>
              </w:rPr>
              <w:t>EC</w:t>
            </w:r>
            <w:permEnd w:id="678693992"/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r w:rsidRPr="008755B5">
              <w:rPr>
                <w:rFonts w:ascii="Calibri" w:hAnsi="Calibri"/>
                <w:b w:val="0"/>
                <w:szCs w:val="22"/>
              </w:rPr>
              <w:t>| Turma:</w:t>
            </w:r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permStart w:id="302458749" w:edGrp="everyone"/>
            <w:r>
              <w:rPr>
                <w:rFonts w:ascii="Calibri" w:hAnsi="Calibri"/>
                <w:b w:val="0"/>
                <w:szCs w:val="22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0" w:name="Texto3"/>
            <w:r>
              <w:rPr>
                <w:rFonts w:ascii="Calibri" w:hAnsi="Calibri"/>
                <w:b w:val="0"/>
                <w:szCs w:val="22"/>
              </w:rPr>
              <w:instrText xml:space="preserve"> FORMTEXT </w:instrText>
            </w:r>
            <w:r>
              <w:rPr>
                <w:rFonts w:ascii="Calibri" w:hAnsi="Calibri"/>
                <w:b w:val="0"/>
                <w:szCs w:val="22"/>
              </w:rPr>
            </w:r>
            <w:r>
              <w:rPr>
                <w:rFonts w:ascii="Calibri" w:hAnsi="Calibri"/>
                <w:b w:val="0"/>
                <w:szCs w:val="22"/>
              </w:rPr>
              <w:fldChar w:fldCharType="separate"/>
            </w:r>
            <w:r>
              <w:rPr>
                <w:rFonts w:ascii="Calibri" w:hAnsi="Calibri"/>
                <w:b w:val="0"/>
                <w:noProof/>
                <w:szCs w:val="22"/>
              </w:rPr>
              <w:t>&lt;</w:t>
            </w:r>
            <w:r w:rsidR="00D6522E">
              <w:rPr>
                <w:rFonts w:ascii="Calibri" w:hAnsi="Calibri"/>
                <w:b w:val="0"/>
                <w:noProof/>
                <w:szCs w:val="22"/>
              </w:rPr>
              <w:t>3</w:t>
            </w:r>
            <w:r>
              <w:rPr>
                <w:rFonts w:ascii="Calibri" w:hAnsi="Calibri"/>
                <w:b w:val="0"/>
                <w:noProof/>
                <w:szCs w:val="22"/>
              </w:rPr>
              <w:t>&gt;</w:t>
            </w:r>
            <w:r>
              <w:rPr>
                <w:rFonts w:ascii="Calibri" w:hAnsi="Calibri"/>
                <w:b w:val="0"/>
                <w:szCs w:val="22"/>
              </w:rPr>
              <w:fldChar w:fldCharType="end"/>
            </w:r>
            <w:bookmarkEnd w:id="0"/>
            <w:permEnd w:id="302458749"/>
            <w:r w:rsidRPr="008755B5">
              <w:rPr>
                <w:rFonts w:ascii="Calibri" w:hAnsi="Calibri"/>
                <w:b w:val="0"/>
                <w:szCs w:val="22"/>
              </w:rPr>
              <w:t xml:space="preserve"> </w:t>
            </w:r>
          </w:p>
          <w:p w14:paraId="5064FC34" w14:textId="168C2205" w:rsidR="00C70BE2" w:rsidRPr="008755B5" w:rsidRDefault="00E62A08" w:rsidP="00865640">
            <w:pPr>
              <w:pStyle w:val="Ttulo2"/>
              <w:spacing w:before="60" w:after="60"/>
              <w:jc w:val="both"/>
              <w:rPr>
                <w:rFonts w:ascii="Calibri" w:hAnsi="Calibri"/>
                <w:szCs w:val="22"/>
              </w:rPr>
            </w:pPr>
            <w:permStart w:id="1203521972" w:edGrp="everyone"/>
            <w:r>
              <w:rPr>
                <w:rFonts w:ascii="Calibri" w:hAnsi="Calibri"/>
                <w:b w:val="0"/>
                <w:szCs w:val="22"/>
              </w:rPr>
              <w:t>24</w:t>
            </w:r>
            <w:r w:rsidR="00D6522E">
              <w:rPr>
                <w:rFonts w:ascii="Calibri" w:hAnsi="Calibri"/>
                <w:b w:val="0"/>
                <w:szCs w:val="22"/>
              </w:rPr>
              <w:t>/0</w:t>
            </w:r>
            <w:r>
              <w:rPr>
                <w:rFonts w:ascii="Calibri" w:hAnsi="Calibri"/>
                <w:b w:val="0"/>
                <w:szCs w:val="22"/>
              </w:rPr>
              <w:t>5</w:t>
            </w:r>
            <w:r w:rsidR="00D6522E">
              <w:rPr>
                <w:rFonts w:ascii="Calibri" w:hAnsi="Calibri"/>
                <w:b w:val="0"/>
                <w:szCs w:val="22"/>
              </w:rPr>
              <w:t>/2022</w:t>
            </w:r>
            <w:permEnd w:id="1203521972"/>
            <w:r w:rsidR="00C70BE2" w:rsidRPr="008755B5">
              <w:rPr>
                <w:rFonts w:ascii="Calibri" w:hAnsi="Calibri"/>
                <w:b w:val="0"/>
                <w:szCs w:val="22"/>
              </w:rPr>
              <w:t xml:space="preserve"> - </w:t>
            </w:r>
            <w:permStart w:id="294799735" w:edGrp="everyone"/>
            <w:r w:rsidR="00D6522E">
              <w:rPr>
                <w:rFonts w:ascii="Calibri" w:hAnsi="Calibri"/>
                <w:b w:val="0"/>
                <w:szCs w:val="22"/>
              </w:rPr>
              <w:t>21h05</w:t>
            </w:r>
            <w:permEnd w:id="294799735"/>
          </w:p>
          <w:p w14:paraId="5064FC35" w14:textId="3EC61B63" w:rsidR="00C70BE2" w:rsidRPr="00426A92" w:rsidRDefault="00C70BE2" w:rsidP="00865640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Prof.(ª): </w:t>
            </w:r>
            <w:permStart w:id="1995067703" w:edGrp="everyone"/>
            <w:r w:rsidR="00D6522E">
              <w:rPr>
                <w:rFonts w:ascii="Calibri" w:hAnsi="Calibri"/>
                <w:sz w:val="22"/>
                <w:szCs w:val="22"/>
              </w:rPr>
              <w:t>Eduardo R. Marcelino</w:t>
            </w:r>
            <w:permEnd w:id="1995067703"/>
            <w:r w:rsidRPr="008755B5">
              <w:rPr>
                <w:rFonts w:ascii="Calibri" w:hAnsi="Calibri"/>
                <w:sz w:val="22"/>
                <w:szCs w:val="22"/>
              </w:rPr>
              <w:t xml:space="preserve"> |  Coord.: </w:t>
            </w:r>
            <w:permStart w:id="973879707" w:edGrp="everyone"/>
            <w:r w:rsidR="00D6522E">
              <w:rPr>
                <w:rFonts w:ascii="Calibri" w:hAnsi="Calibri"/>
                <w:sz w:val="22"/>
                <w:szCs w:val="22"/>
              </w:rPr>
              <w:t>Rodrigo Fontes</w:t>
            </w:r>
            <w:permEnd w:id="973879707"/>
          </w:p>
        </w:tc>
        <w:tc>
          <w:tcPr>
            <w:tcW w:w="1640" w:type="dxa"/>
            <w:vAlign w:val="center"/>
          </w:tcPr>
          <w:p w14:paraId="5064FC36" w14:textId="77777777" w:rsidR="00C70BE2" w:rsidRPr="008755B5" w:rsidRDefault="00747B9F" w:rsidP="00865640">
            <w:pPr>
              <w:jc w:val="center"/>
              <w:rPr>
                <w:rFonts w:ascii="Verdana" w:hAnsi="Verdana"/>
                <w:spacing w:val="20"/>
                <w:position w:val="6"/>
                <w:sz w:val="18"/>
                <w:szCs w:val="18"/>
              </w:rPr>
            </w:pPr>
            <w:r>
              <w:rPr>
                <w:rFonts w:ascii="Verdana" w:hAnsi="Verdana"/>
                <w:b/>
                <w:noProof/>
                <w:sz w:val="22"/>
                <w:szCs w:val="22"/>
              </w:rPr>
              <w:drawing>
                <wp:inline distT="0" distB="0" distL="0" distR="0" wp14:anchorId="5064FC63" wp14:editId="5064FC64">
                  <wp:extent cx="704850" cy="10477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BE2" w:rsidRPr="008755B5" w14:paraId="5064FC3C" w14:textId="77777777" w:rsidTr="00865640">
        <w:trPr>
          <w:trHeight w:val="503"/>
        </w:trPr>
        <w:tc>
          <w:tcPr>
            <w:tcW w:w="2929" w:type="dxa"/>
            <w:vAlign w:val="center"/>
          </w:tcPr>
          <w:p w14:paraId="5064FC38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Aluno (a): </w:t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</w:p>
        </w:tc>
        <w:tc>
          <w:tcPr>
            <w:tcW w:w="2929" w:type="dxa"/>
            <w:gridSpan w:val="2"/>
            <w:vAlign w:val="center"/>
          </w:tcPr>
          <w:p w14:paraId="5064FC39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>Nº:</w:t>
            </w:r>
          </w:p>
        </w:tc>
        <w:tc>
          <w:tcPr>
            <w:tcW w:w="2929" w:type="dxa"/>
            <w:vAlign w:val="center"/>
          </w:tcPr>
          <w:p w14:paraId="5064FC3A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>RA:</w:t>
            </w:r>
          </w:p>
        </w:tc>
        <w:tc>
          <w:tcPr>
            <w:tcW w:w="1640" w:type="dxa"/>
            <w:vAlign w:val="center"/>
          </w:tcPr>
          <w:p w14:paraId="5064FC3B" w14:textId="77777777" w:rsidR="00C70BE2" w:rsidRPr="008755B5" w:rsidRDefault="00C70BE2" w:rsidP="00865640">
            <w:pPr>
              <w:spacing w:before="120" w:after="60"/>
              <w:jc w:val="center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r w:rsidRPr="008755B5"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>Nota:</w:t>
            </w:r>
          </w:p>
        </w:tc>
      </w:tr>
      <w:tr w:rsidR="00C70BE2" w:rsidRPr="008755B5" w14:paraId="5064FC41" w14:textId="77777777" w:rsidTr="00C70BE2">
        <w:trPr>
          <w:trHeight w:val="503"/>
        </w:trPr>
        <w:tc>
          <w:tcPr>
            <w:tcW w:w="2929" w:type="dxa"/>
            <w:vAlign w:val="center"/>
          </w:tcPr>
          <w:p w14:paraId="22D75A1F" w14:textId="22027E54" w:rsidR="0058087D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permStart w:id="1003819633" w:edGrp="everyone"/>
            <w:r>
              <w:rPr>
                <w:rFonts w:ascii="Calibri" w:hAnsi="Calibri"/>
                <w:sz w:val="22"/>
                <w:szCs w:val="22"/>
              </w:rPr>
              <w:t xml:space="preserve">     </w:t>
            </w:r>
          </w:p>
          <w:p w14:paraId="54B527E4" w14:textId="77777777" w:rsidR="00B07408" w:rsidRDefault="00B07408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</w:p>
          <w:p w14:paraId="5064FC3D" w14:textId="5E73FDAA" w:rsidR="00C70BE2" w:rsidRPr="008755B5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C70BE2">
              <w:rPr>
                <w:rFonts w:ascii="Calibri" w:hAnsi="Calibri"/>
                <w:sz w:val="22"/>
                <w:szCs w:val="22"/>
              </w:rPr>
              <w:t xml:space="preserve"> </w:t>
            </w:r>
            <w:permEnd w:id="1003819633"/>
          </w:p>
        </w:tc>
        <w:tc>
          <w:tcPr>
            <w:tcW w:w="2929" w:type="dxa"/>
            <w:gridSpan w:val="2"/>
            <w:vAlign w:val="center"/>
          </w:tcPr>
          <w:p w14:paraId="5064FC3E" w14:textId="77777777" w:rsidR="00C70BE2" w:rsidRPr="008755B5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permStart w:id="733025038" w:edGrp="everyone"/>
            <w:r>
              <w:rPr>
                <w:rFonts w:ascii="Calibri" w:hAnsi="Calibri"/>
                <w:sz w:val="22"/>
                <w:szCs w:val="22"/>
              </w:rPr>
              <w:t xml:space="preserve">      </w:t>
            </w:r>
            <w:permEnd w:id="733025038"/>
          </w:p>
        </w:tc>
        <w:tc>
          <w:tcPr>
            <w:tcW w:w="2929" w:type="dxa"/>
            <w:vAlign w:val="center"/>
          </w:tcPr>
          <w:p w14:paraId="5064FC3F" w14:textId="77777777" w:rsidR="00C70BE2" w:rsidRPr="008755B5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permStart w:id="406544083" w:edGrp="everyone"/>
            <w:r>
              <w:rPr>
                <w:rFonts w:ascii="Calibri" w:hAnsi="Calibri"/>
                <w:sz w:val="22"/>
                <w:szCs w:val="22"/>
              </w:rPr>
              <w:t xml:space="preserve">      </w:t>
            </w:r>
            <w:permEnd w:id="406544083"/>
          </w:p>
        </w:tc>
        <w:tc>
          <w:tcPr>
            <w:tcW w:w="1640" w:type="dxa"/>
            <w:vAlign w:val="center"/>
          </w:tcPr>
          <w:p w14:paraId="5064FC40" w14:textId="77777777" w:rsidR="00C70BE2" w:rsidRPr="008755B5" w:rsidRDefault="000877EB" w:rsidP="00C70BE2">
            <w:pPr>
              <w:spacing w:before="120" w:after="60"/>
              <w:jc w:val="center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permStart w:id="1830629978" w:edGrp="everyone"/>
            <w:r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 xml:space="preserve">      </w:t>
            </w:r>
            <w:permEnd w:id="1830629978"/>
          </w:p>
        </w:tc>
      </w:tr>
      <w:tr w:rsidR="00C70BE2" w:rsidRPr="008755B5" w14:paraId="5064FC44" w14:textId="77777777" w:rsidTr="00865640">
        <w:trPr>
          <w:trHeight w:val="411"/>
        </w:trPr>
        <w:tc>
          <w:tcPr>
            <w:tcW w:w="8787" w:type="dxa"/>
            <w:gridSpan w:val="4"/>
            <w:tcBorders>
              <w:bottom w:val="single" w:sz="12" w:space="0" w:color="auto"/>
            </w:tcBorders>
          </w:tcPr>
          <w:p w14:paraId="5064FC42" w14:textId="3F092210" w:rsidR="00C70BE2" w:rsidRPr="008755B5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Orientações: </w:t>
            </w:r>
            <w:permStart w:id="384773740" w:edGrp="everyone"/>
            <w:r w:rsidR="00D6522E" w:rsidRPr="00D6522E">
              <w:rPr>
                <w:rFonts w:asciiTheme="minorHAnsi" w:hAnsiTheme="minorHAnsi" w:cstheme="minorHAnsi"/>
                <w:color w:val="3366FF"/>
                <w:sz w:val="22"/>
                <w:szCs w:val="22"/>
              </w:rPr>
              <w:t>Respostas a lápis não são passíveis de revisão.</w:t>
            </w:r>
            <w:r w:rsidR="00D6522E" w:rsidRPr="00D6522E">
              <w:rPr>
                <w:rFonts w:asciiTheme="minorHAnsi" w:hAnsiTheme="minorHAnsi" w:cstheme="minorHAnsi"/>
                <w:color w:val="3366FF"/>
                <w:sz w:val="22"/>
                <w:szCs w:val="22"/>
              </w:rPr>
              <w:tab/>
            </w:r>
            <w:r w:rsidR="00D6522E" w:rsidRPr="00D6522E">
              <w:rPr>
                <w:rFonts w:asciiTheme="minorHAnsi" w:hAnsiTheme="minorHAnsi" w:cstheme="minorHAnsi"/>
                <w:color w:val="3366FF"/>
                <w:sz w:val="22"/>
                <w:szCs w:val="22"/>
                <w:u w:val="single"/>
              </w:rPr>
              <w:t>A interpretação faz parte da prova. SEM CONSULTA</w:t>
            </w:r>
            <w:r w:rsidR="00D6522E" w:rsidRPr="00D6522E">
              <w:rPr>
                <w:rFonts w:asciiTheme="minorHAnsi" w:hAnsiTheme="minorHAnsi" w:cstheme="minorHAnsi"/>
                <w:color w:val="3366FF"/>
                <w:sz w:val="22"/>
                <w:szCs w:val="22"/>
              </w:rPr>
              <w:t>. Indique quando não resolver no local predeterminado. A identação do código será avaliada.</w:t>
            </w:r>
            <w:permEnd w:id="384773740"/>
          </w:p>
        </w:tc>
        <w:tc>
          <w:tcPr>
            <w:tcW w:w="1640" w:type="dxa"/>
            <w:tcBorders>
              <w:bottom w:val="single" w:sz="12" w:space="0" w:color="auto"/>
            </w:tcBorders>
          </w:tcPr>
          <w:p w14:paraId="5064FC43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C70BE2" w:rsidRPr="008755B5" w14:paraId="5064FC49" w14:textId="77777777" w:rsidTr="00865640">
        <w:trPr>
          <w:trHeight w:val="411"/>
        </w:trPr>
        <w:tc>
          <w:tcPr>
            <w:tcW w:w="878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4FC45" w14:textId="2B936A04" w:rsidR="00C70BE2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Data da vista da prova:  </w:t>
            </w:r>
            <w:permStart w:id="849221097" w:edGrp="everyone"/>
            <w:r w:rsidR="006B5C82">
              <w:rPr>
                <w:rFonts w:ascii="Calibri" w:hAnsi="Calibri"/>
                <w:i/>
                <w:sz w:val="22"/>
                <w:szCs w:val="22"/>
              </w:rPr>
              <w:t>31</w:t>
            </w:r>
            <w:permEnd w:id="849221097"/>
            <w:r>
              <w:rPr>
                <w:rFonts w:ascii="Calibri" w:hAnsi="Calibri"/>
                <w:sz w:val="22"/>
                <w:szCs w:val="22"/>
              </w:rPr>
              <w:t xml:space="preserve"> / </w:t>
            </w:r>
            <w:permStart w:id="1586825161" w:edGrp="everyone"/>
            <w:r w:rsidR="0058087D">
              <w:rPr>
                <w:rFonts w:ascii="Calibri" w:hAnsi="Calibri"/>
                <w:sz w:val="22"/>
                <w:szCs w:val="22"/>
              </w:rPr>
              <w:t>0</w:t>
            </w:r>
            <w:r w:rsidR="006B5C82">
              <w:rPr>
                <w:rFonts w:ascii="Calibri" w:hAnsi="Calibri"/>
                <w:sz w:val="22"/>
                <w:szCs w:val="22"/>
              </w:rPr>
              <w:t>5</w:t>
            </w:r>
            <w:permEnd w:id="1586825161"/>
            <w:r>
              <w:rPr>
                <w:rFonts w:ascii="Calibri" w:hAnsi="Calibri"/>
                <w:sz w:val="22"/>
                <w:szCs w:val="22"/>
              </w:rPr>
              <w:t xml:space="preserve"> / </w:t>
            </w:r>
            <w:permStart w:id="858672367" w:edGrp="everyone"/>
            <w:r w:rsidR="0058087D">
              <w:rPr>
                <w:rFonts w:ascii="Calibri" w:hAnsi="Calibri"/>
                <w:sz w:val="22"/>
                <w:szCs w:val="22"/>
              </w:rPr>
              <w:t>2022</w:t>
            </w:r>
            <w:permEnd w:id="858672367"/>
            <w:r>
              <w:rPr>
                <w:rFonts w:ascii="Calibri" w:hAnsi="Calibri"/>
                <w:i/>
                <w:sz w:val="22"/>
                <w:szCs w:val="22"/>
              </w:rPr>
              <w:t xml:space="preserve"> - </w:t>
            </w:r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 horário: </w:t>
            </w:r>
            <w:permStart w:id="1638146052" w:edGrp="everyone"/>
            <w:r w:rsidR="006B5C82">
              <w:rPr>
                <w:rFonts w:ascii="Calibri" w:hAnsi="Calibri"/>
                <w:i/>
                <w:sz w:val="22"/>
                <w:szCs w:val="22"/>
              </w:rPr>
              <w:t>1</w:t>
            </w:r>
            <w:r w:rsidR="00D40676">
              <w:rPr>
                <w:rFonts w:ascii="Calibri" w:hAnsi="Calibri"/>
                <w:i/>
                <w:sz w:val="22"/>
                <w:szCs w:val="22"/>
              </w:rPr>
              <w:t>9</w:t>
            </w:r>
            <w:permEnd w:id="1638146052"/>
            <w:r>
              <w:rPr>
                <w:rFonts w:ascii="Calibri" w:hAnsi="Calibri"/>
                <w:sz w:val="22"/>
                <w:szCs w:val="22"/>
              </w:rPr>
              <w:t xml:space="preserve"> h </w:t>
            </w:r>
            <w:permStart w:id="806952682" w:edGrp="everyone"/>
            <w:r w:rsidR="006B5C82">
              <w:rPr>
                <w:rFonts w:ascii="Calibri" w:hAnsi="Calibri"/>
                <w:sz w:val="22"/>
                <w:szCs w:val="22"/>
              </w:rPr>
              <w:t>30</w:t>
            </w:r>
            <w:permEnd w:id="806952682"/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14:paraId="5064FC46" w14:textId="77777777" w:rsidR="00C70BE2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Declaro estar de acordo com a nota e com a </w:t>
            </w:r>
            <w:r w:rsidRPr="00C91A88">
              <w:rPr>
                <w:rFonts w:ascii="Calibri" w:hAnsi="Calibri"/>
                <w:sz w:val="22"/>
                <w:szCs w:val="22"/>
              </w:rPr>
              <w:t>revisão e correção</w:t>
            </w:r>
            <w:r>
              <w:rPr>
                <w:rFonts w:ascii="Calibri" w:hAnsi="Calibri"/>
                <w:sz w:val="22"/>
                <w:szCs w:val="22"/>
              </w:rPr>
              <w:t xml:space="preserve"> realizada pelo professor. </w:t>
            </w:r>
          </w:p>
          <w:p w14:paraId="5064FC47" w14:textId="77777777" w:rsidR="00C70BE2" w:rsidRPr="00557894" w:rsidRDefault="00C70BE2" w:rsidP="00865640">
            <w:pPr>
              <w:pStyle w:val="xmsonormal"/>
              <w:jc w:val="both"/>
            </w:pPr>
            <w:r w:rsidRPr="00557894">
              <w:t xml:space="preserve">O não comparecimento do aluno na vista dos instrumentos avaliativos, </w:t>
            </w:r>
            <w:r w:rsidRPr="00557894">
              <w:rPr>
                <w:bCs/>
              </w:rPr>
              <w:t>na data prevista</w:t>
            </w:r>
            <w:r w:rsidRPr="00557894">
              <w:t>, significa a concordância tácita com as notas atribuídas, desobrigando a instituição de deferir eventuais pedidos de revisão de notas (após a divulgação de notas no portal do aluno, dentro do semestre letivo ou em situações futuras).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4FC48" w14:textId="77777777" w:rsidR="00C70BE2" w:rsidRPr="00426A92" w:rsidRDefault="00C70BE2" w:rsidP="00865640">
            <w:pPr>
              <w:spacing w:after="60"/>
              <w:rPr>
                <w:rFonts w:ascii="Calibri" w:hAnsi="Calibri"/>
                <w:sz w:val="22"/>
                <w:szCs w:val="22"/>
              </w:rPr>
            </w:pPr>
            <w:r w:rsidRPr="00426A92">
              <w:rPr>
                <w:rFonts w:ascii="Calibri" w:hAnsi="Calibri"/>
                <w:sz w:val="18"/>
                <w:szCs w:val="22"/>
              </w:rPr>
              <w:t>Rubrica do aluno</w:t>
            </w:r>
            <w:r>
              <w:rPr>
                <w:rFonts w:ascii="Calibri" w:hAnsi="Calibri"/>
                <w:sz w:val="18"/>
                <w:szCs w:val="22"/>
              </w:rPr>
              <w:t>:</w:t>
            </w:r>
          </w:p>
        </w:tc>
      </w:tr>
    </w:tbl>
    <w:p w14:paraId="5064FC4A" w14:textId="77777777" w:rsidR="00C70BE2" w:rsidRDefault="00C70BE2" w:rsidP="00C70BE2">
      <w:pPr>
        <w:pStyle w:val="Ttulo1"/>
        <w:rPr>
          <w:rFonts w:ascii="Times New Roman" w:hAnsi="Times New Roman"/>
          <w:noProof/>
          <w:sz w:val="22"/>
          <w:szCs w:val="22"/>
        </w:rPr>
      </w:pPr>
    </w:p>
    <w:p w14:paraId="70206338" w14:textId="545D124E" w:rsidR="00E62A08" w:rsidRDefault="00E62A08">
      <w:pPr>
        <w:rPr>
          <w:rFonts w:ascii="Calibri" w:hAnsi="Calibri"/>
          <w:b/>
          <w:sz w:val="22"/>
          <w:szCs w:val="22"/>
        </w:rPr>
      </w:pPr>
      <w:permStart w:id="193952706" w:edGrp="everyone"/>
    </w:p>
    <w:p w14:paraId="14D318D5" w14:textId="77777777" w:rsidR="003A1C63" w:rsidRPr="00365A13" w:rsidRDefault="003A1C63" w:rsidP="003A1C6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</w:rPr>
      </w:pPr>
      <w:r w:rsidRPr="00365A13">
        <w:rPr>
          <w:rFonts w:ascii="Calibri" w:hAnsi="Calibri" w:cs="Calibri"/>
          <w:color w:val="000000"/>
          <w:sz w:val="22"/>
          <w:szCs w:val="22"/>
        </w:rPr>
        <w:t xml:space="preserve">Desenvolver um programa em C# que contemple os requisitos abaixo. Nenhuma entrada de dados pelo teclado é necessária. Todas as informações serão processadas via arquivo texto. </w:t>
      </w:r>
    </w:p>
    <w:p w14:paraId="016C694B" w14:textId="77777777" w:rsidR="003A1C63" w:rsidRPr="00365A13" w:rsidRDefault="003A1C63" w:rsidP="003A1C6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3710016B" w14:textId="6CCFFA57" w:rsidR="003A1C63" w:rsidRDefault="003A1C63" w:rsidP="003A1C6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65A13">
        <w:rPr>
          <w:rFonts w:ascii="Calibri" w:hAnsi="Calibri" w:cs="Calibri"/>
          <w:color w:val="000000"/>
          <w:sz w:val="22"/>
          <w:szCs w:val="22"/>
        </w:rPr>
        <w:t>Local para fazer download dos arquivos</w:t>
      </w:r>
      <w:r w:rsidR="00C82626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B07408">
        <w:rPr>
          <w:rFonts w:ascii="Calibri" w:hAnsi="Calibri" w:cs="Calibri"/>
          <w:color w:val="000000"/>
          <w:sz w:val="22"/>
          <w:szCs w:val="22"/>
        </w:rPr>
        <w:t>Está</w:t>
      </w:r>
      <w:r w:rsidR="00C82626">
        <w:rPr>
          <w:rFonts w:ascii="Calibri" w:hAnsi="Calibri" w:cs="Calibri"/>
          <w:color w:val="000000"/>
          <w:sz w:val="22"/>
          <w:szCs w:val="22"/>
        </w:rPr>
        <w:t xml:space="preserve"> na área de arquivos da disciplina no Teams)</w:t>
      </w:r>
      <w:r w:rsidRPr="00365A13">
        <w:rPr>
          <w:rFonts w:ascii="Calibri" w:hAnsi="Calibri" w:cs="Calibri"/>
          <w:color w:val="000000"/>
          <w:sz w:val="22"/>
          <w:szCs w:val="22"/>
        </w:rPr>
        <w:t>:</w:t>
      </w:r>
    </w:p>
    <w:p w14:paraId="25DDEBF4" w14:textId="5392DA58" w:rsidR="00C82626" w:rsidRDefault="00C82626" w:rsidP="003A1C6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hyperlink r:id="rId12" w:history="1">
        <w:r w:rsidRPr="008303D4">
          <w:rPr>
            <w:rStyle w:val="Hyperlink"/>
            <w:rFonts w:ascii="Calibri" w:hAnsi="Calibri" w:cs="Calibri"/>
            <w:sz w:val="22"/>
            <w:szCs w:val="22"/>
          </w:rPr>
          <w:t>https://cefsaedu.sharepoint.com/:u:/s/EC.2A.2022.S1257/EeWtCZQWvo1Gokfwh1oU3RIBnhLSfAwrHRF3olffWrl5gg?e=kYvFgE</w:t>
        </w:r>
      </w:hyperlink>
    </w:p>
    <w:p w14:paraId="5CA7A5E0" w14:textId="77777777" w:rsidR="003A1C63" w:rsidRPr="00365A13" w:rsidRDefault="003A1C63" w:rsidP="003A1C6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693728B" w14:textId="77777777" w:rsidR="003A1C63" w:rsidRPr="00365A13" w:rsidRDefault="003A1C63" w:rsidP="003A1C63">
      <w:pPr>
        <w:autoSpaceDE w:val="0"/>
        <w:autoSpaceDN w:val="0"/>
        <w:adjustRightInd w:val="0"/>
        <w:rPr>
          <w:rFonts w:ascii="Calibri" w:hAnsi="Calibri" w:cs="Calibri"/>
          <w:b/>
          <w:color w:val="008000"/>
          <w:sz w:val="22"/>
          <w:szCs w:val="22"/>
        </w:rPr>
      </w:pPr>
      <w:r w:rsidRPr="00365A13">
        <w:rPr>
          <w:rFonts w:ascii="Calibri" w:hAnsi="Calibri" w:cs="Calibri"/>
          <w:b/>
          <w:color w:val="008000"/>
          <w:sz w:val="22"/>
          <w:szCs w:val="22"/>
        </w:rPr>
        <w:t>Estrutura dos arquivos</w:t>
      </w:r>
    </w:p>
    <w:p w14:paraId="019E151E" w14:textId="77777777" w:rsidR="003A1C63" w:rsidRPr="00365A13" w:rsidRDefault="003A1C63" w:rsidP="003A1C63">
      <w:pPr>
        <w:autoSpaceDE w:val="0"/>
        <w:autoSpaceDN w:val="0"/>
        <w:adjustRightInd w:val="0"/>
        <w:rPr>
          <w:rFonts w:ascii="Calibri" w:hAnsi="Calibri" w:cs="Calibri"/>
          <w:color w:val="008000"/>
          <w:sz w:val="22"/>
          <w:szCs w:val="22"/>
        </w:rPr>
      </w:pPr>
    </w:p>
    <w:p w14:paraId="649AA545" w14:textId="77777777" w:rsidR="001E70A7" w:rsidRDefault="001E70A7" w:rsidP="001E70A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eastAsia="ja-JP"/>
        </w:rPr>
      </w:pPr>
    </w:p>
    <w:p w14:paraId="1BC3267B" w14:textId="1B5711DD" w:rsidR="001E70A7" w:rsidRPr="001E70A7" w:rsidRDefault="001E70A7" w:rsidP="001E70A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eastAsia="ja-JP"/>
        </w:rPr>
      </w:pPr>
      <w:r w:rsidRPr="001E70A7">
        <w:rPr>
          <w:rFonts w:ascii="Consolas" w:hAnsi="Consolas" w:cs="Consolas"/>
          <w:color w:val="008000"/>
          <w:sz w:val="19"/>
          <w:szCs w:val="19"/>
          <w:lang w:eastAsia="ja-JP"/>
        </w:rPr>
        <w:t>categorias.txt</w:t>
      </w:r>
    </w:p>
    <w:p w14:paraId="28A7EB11" w14:textId="364CD5EC" w:rsidR="001E70A7" w:rsidRDefault="001E70A7" w:rsidP="001E70A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8000"/>
          <w:sz w:val="19"/>
          <w:szCs w:val="19"/>
          <w:lang w:eastAsia="ja-JP"/>
        </w:rPr>
      </w:pPr>
      <w:r>
        <w:rPr>
          <w:rFonts w:ascii="Consolas" w:hAnsi="Consolas" w:cs="Consolas"/>
          <w:color w:val="008000"/>
          <w:sz w:val="19"/>
          <w:szCs w:val="19"/>
          <w:lang w:eastAsia="ja-JP"/>
        </w:rPr>
        <w:t>codigo|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descri</w:t>
      </w:r>
      <w:r w:rsidR="00670189">
        <w:rPr>
          <w:rFonts w:ascii="Consolas" w:hAnsi="Consolas" w:cs="Consolas"/>
          <w:color w:val="008000"/>
          <w:sz w:val="19"/>
          <w:szCs w:val="19"/>
          <w:lang w:eastAsia="ja-JP"/>
        </w:rPr>
        <w:t>cao</w:t>
      </w:r>
    </w:p>
    <w:p w14:paraId="0AEE9941" w14:textId="77777777" w:rsidR="001E70A7" w:rsidRDefault="001E70A7" w:rsidP="001E70A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8000"/>
          <w:sz w:val="19"/>
          <w:szCs w:val="19"/>
          <w:lang w:eastAsia="ja-JP"/>
        </w:rPr>
      </w:pPr>
    </w:p>
    <w:p w14:paraId="4CF1AF5C" w14:textId="016C7879" w:rsidR="001E70A7" w:rsidRPr="001E70A7" w:rsidRDefault="001E70A7" w:rsidP="001E70A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eastAsia="ja-JP"/>
        </w:rPr>
      </w:pPr>
      <w:r w:rsidRPr="001E70A7">
        <w:rPr>
          <w:rFonts w:ascii="Consolas" w:hAnsi="Consolas" w:cs="Consolas"/>
          <w:color w:val="008000"/>
          <w:sz w:val="19"/>
          <w:szCs w:val="19"/>
          <w:lang w:eastAsia="ja-JP"/>
        </w:rPr>
        <w:t>Fabricante</w:t>
      </w:r>
      <w:r w:rsidR="00F02F79">
        <w:rPr>
          <w:rFonts w:ascii="Consolas" w:hAnsi="Consolas" w:cs="Consolas"/>
          <w:color w:val="008000"/>
          <w:sz w:val="19"/>
          <w:szCs w:val="19"/>
          <w:lang w:eastAsia="ja-JP"/>
        </w:rPr>
        <w:t>s.txt</w:t>
      </w:r>
      <w:r w:rsidRPr="001E70A7">
        <w:rPr>
          <w:rFonts w:ascii="Consolas" w:hAnsi="Consolas" w:cs="Consolas"/>
          <w:color w:val="008000"/>
          <w:sz w:val="19"/>
          <w:szCs w:val="19"/>
          <w:lang w:eastAsia="ja-JP"/>
        </w:rPr>
        <w:t xml:space="preserve">   </w:t>
      </w:r>
    </w:p>
    <w:p w14:paraId="6EE1417F" w14:textId="6A1203E8" w:rsidR="001E70A7" w:rsidRDefault="001E70A7" w:rsidP="001E70A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8000"/>
          <w:sz w:val="19"/>
          <w:szCs w:val="19"/>
          <w:lang w:eastAsia="ja-JP"/>
        </w:rPr>
      </w:pPr>
      <w:r>
        <w:rPr>
          <w:rFonts w:ascii="Consolas" w:hAnsi="Consolas" w:cs="Consolas"/>
          <w:color w:val="008000"/>
          <w:sz w:val="19"/>
          <w:szCs w:val="19"/>
          <w:lang w:eastAsia="ja-JP"/>
        </w:rPr>
        <w:t>codigo|descric</w:t>
      </w:r>
      <w:r w:rsidR="00670189">
        <w:rPr>
          <w:rFonts w:ascii="Consolas" w:hAnsi="Consolas" w:cs="Consolas"/>
          <w:color w:val="008000"/>
          <w:sz w:val="19"/>
          <w:szCs w:val="19"/>
          <w:lang w:eastAsia="ja-JP"/>
        </w:rPr>
        <w:t>ao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 xml:space="preserve">                </w:t>
      </w:r>
    </w:p>
    <w:p w14:paraId="0D3CA712" w14:textId="77777777" w:rsidR="00670189" w:rsidRDefault="00670189" w:rsidP="001E70A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8000"/>
          <w:sz w:val="19"/>
          <w:szCs w:val="19"/>
          <w:lang w:eastAsia="ja-JP"/>
        </w:rPr>
      </w:pPr>
    </w:p>
    <w:p w14:paraId="11F6AA15" w14:textId="1DB4845A" w:rsidR="001E70A7" w:rsidRPr="001E70A7" w:rsidRDefault="001E70A7" w:rsidP="001E70A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eastAsia="ja-JP"/>
        </w:rPr>
      </w:pPr>
      <w:r w:rsidRPr="001E70A7">
        <w:rPr>
          <w:rFonts w:ascii="Consolas" w:hAnsi="Consolas" w:cs="Consolas"/>
          <w:color w:val="008000"/>
          <w:sz w:val="19"/>
          <w:szCs w:val="19"/>
          <w:lang w:eastAsia="ja-JP"/>
        </w:rPr>
        <w:t>Produto</w:t>
      </w:r>
      <w:r w:rsidR="00C728D5">
        <w:rPr>
          <w:rFonts w:ascii="Consolas" w:hAnsi="Consolas" w:cs="Consolas"/>
          <w:color w:val="008000"/>
          <w:sz w:val="19"/>
          <w:szCs w:val="19"/>
          <w:lang w:eastAsia="ja-JP"/>
        </w:rPr>
        <w:t>s</w:t>
      </w:r>
      <w:r w:rsidRPr="001E70A7">
        <w:rPr>
          <w:rFonts w:ascii="Consolas" w:hAnsi="Consolas" w:cs="Consolas"/>
          <w:color w:val="008000"/>
          <w:sz w:val="19"/>
          <w:szCs w:val="19"/>
          <w:lang w:eastAsia="ja-JP"/>
        </w:rPr>
        <w:t>.txt</w:t>
      </w:r>
    </w:p>
    <w:p w14:paraId="3EE7A153" w14:textId="4FBDE41D" w:rsidR="001E70A7" w:rsidRDefault="001E70A7" w:rsidP="001E70A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8000"/>
          <w:sz w:val="19"/>
          <w:szCs w:val="19"/>
          <w:lang w:eastAsia="ja-JP"/>
        </w:rPr>
      </w:pPr>
      <w:r>
        <w:rPr>
          <w:rFonts w:ascii="Consolas" w:hAnsi="Consolas" w:cs="Consolas"/>
          <w:color w:val="008000"/>
          <w:sz w:val="19"/>
          <w:szCs w:val="19"/>
          <w:lang w:eastAsia="ja-JP"/>
        </w:rPr>
        <w:t>codigo | preco | descricao | categoria | nota d</w:t>
      </w:r>
      <w:r w:rsidR="00023F9D">
        <w:rPr>
          <w:rFonts w:ascii="Consolas" w:hAnsi="Consolas" w:cs="Consolas"/>
          <w:color w:val="008000"/>
          <w:sz w:val="19"/>
          <w:szCs w:val="19"/>
          <w:lang w:eastAsia="ja-JP"/>
        </w:rPr>
        <w:t>a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 xml:space="preserve"> avaliação | nº de avaliações | fabricante</w:t>
      </w:r>
    </w:p>
    <w:p w14:paraId="5724C1BF" w14:textId="77777777" w:rsidR="001E70A7" w:rsidRDefault="001E70A7" w:rsidP="001E70A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eastAsia="ja-JP"/>
        </w:rPr>
      </w:pPr>
      <w:r>
        <w:rPr>
          <w:rFonts w:ascii="Consolas" w:hAnsi="Consolas" w:cs="Consolas"/>
          <w:color w:val="008000"/>
          <w:sz w:val="19"/>
          <w:szCs w:val="19"/>
          <w:lang w:eastAsia="ja-JP"/>
        </w:rPr>
        <w:t xml:space="preserve">            </w:t>
      </w:r>
    </w:p>
    <w:p w14:paraId="38299900" w14:textId="64329988" w:rsidR="001E70A7" w:rsidRPr="001E70A7" w:rsidRDefault="001E70A7" w:rsidP="001E70A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eastAsia="ja-JP"/>
        </w:rPr>
      </w:pPr>
      <w:r w:rsidRPr="001E70A7">
        <w:rPr>
          <w:rFonts w:ascii="Consolas" w:hAnsi="Consolas" w:cs="Consolas"/>
          <w:color w:val="008000"/>
          <w:sz w:val="19"/>
          <w:szCs w:val="19"/>
          <w:lang w:eastAsia="ja-JP"/>
        </w:rPr>
        <w:t>clientes.txt</w:t>
      </w:r>
    </w:p>
    <w:p w14:paraId="2EDF5BF5" w14:textId="60BCE6C6" w:rsidR="001E70A7" w:rsidRDefault="001E70A7" w:rsidP="001E70A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8000"/>
          <w:sz w:val="19"/>
          <w:szCs w:val="19"/>
          <w:lang w:eastAsia="ja-JP"/>
        </w:rPr>
      </w:pPr>
      <w:r>
        <w:rPr>
          <w:rFonts w:ascii="Consolas" w:hAnsi="Consolas" w:cs="Consolas"/>
          <w:color w:val="008000"/>
          <w:sz w:val="19"/>
          <w:szCs w:val="19"/>
          <w:lang w:eastAsia="ja-JP"/>
        </w:rPr>
        <w:t>cpf | nome</w:t>
      </w:r>
      <w:r w:rsidR="00023F9D">
        <w:rPr>
          <w:rFonts w:ascii="Consolas" w:hAnsi="Consolas" w:cs="Consolas"/>
          <w:color w:val="008000"/>
          <w:sz w:val="19"/>
          <w:szCs w:val="19"/>
          <w:lang w:eastAsia="ja-JP"/>
        </w:rPr>
        <w:t xml:space="preserve"> | data de nascimento</w:t>
      </w:r>
    </w:p>
    <w:p w14:paraId="0E424581" w14:textId="77777777" w:rsidR="001E70A7" w:rsidRDefault="001E70A7" w:rsidP="001E70A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8000"/>
          <w:sz w:val="19"/>
          <w:szCs w:val="19"/>
          <w:lang w:eastAsia="ja-JP"/>
        </w:rPr>
      </w:pPr>
    </w:p>
    <w:p w14:paraId="7030123C" w14:textId="71FD640E" w:rsidR="001E70A7" w:rsidRPr="001E70A7" w:rsidRDefault="001E70A7" w:rsidP="001E70A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eastAsia="ja-JP"/>
        </w:rPr>
      </w:pPr>
      <w:r w:rsidRPr="001E70A7">
        <w:rPr>
          <w:rFonts w:ascii="Consolas" w:hAnsi="Consolas" w:cs="Consolas"/>
          <w:color w:val="008000"/>
          <w:sz w:val="19"/>
          <w:szCs w:val="19"/>
          <w:lang w:eastAsia="ja-JP"/>
        </w:rPr>
        <w:t>vendas.txt</w:t>
      </w:r>
    </w:p>
    <w:p w14:paraId="7F386AB3" w14:textId="43FEFC83" w:rsidR="001E70A7" w:rsidRDefault="001E70A7" w:rsidP="001E70A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8000"/>
          <w:sz w:val="19"/>
          <w:szCs w:val="19"/>
          <w:lang w:eastAsia="ja-JP"/>
        </w:rPr>
      </w:pPr>
      <w:r>
        <w:rPr>
          <w:rFonts w:ascii="Consolas" w:hAnsi="Consolas" w:cs="Consolas"/>
          <w:color w:val="008000"/>
          <w:sz w:val="19"/>
          <w:szCs w:val="19"/>
          <w:lang w:eastAsia="ja-JP"/>
        </w:rPr>
        <w:t xml:space="preserve">Codigo da venda | cliente | produto  | </w:t>
      </w:r>
      <w:r w:rsidR="00670189">
        <w:rPr>
          <w:rFonts w:ascii="Consolas" w:hAnsi="Consolas" w:cs="Consolas"/>
          <w:color w:val="008000"/>
          <w:sz w:val="19"/>
          <w:szCs w:val="19"/>
          <w:lang w:eastAsia="ja-JP"/>
        </w:rPr>
        <w:t>data</w:t>
      </w:r>
      <w:r w:rsidR="00023F9D">
        <w:rPr>
          <w:rFonts w:ascii="Consolas" w:hAnsi="Consolas" w:cs="Consolas"/>
          <w:color w:val="008000"/>
          <w:sz w:val="19"/>
          <w:szCs w:val="19"/>
          <w:lang w:eastAsia="ja-JP"/>
        </w:rPr>
        <w:t>/hora</w:t>
      </w:r>
      <w:r w:rsidR="00670189">
        <w:rPr>
          <w:rFonts w:ascii="Consolas" w:hAnsi="Consolas" w:cs="Consolas"/>
          <w:color w:val="008000"/>
          <w:sz w:val="19"/>
          <w:szCs w:val="19"/>
          <w:lang w:eastAsia="ja-JP"/>
        </w:rPr>
        <w:t xml:space="preserve"> da venda</w:t>
      </w:r>
      <w:r w:rsidR="00023F9D">
        <w:rPr>
          <w:rFonts w:ascii="Consolas" w:hAnsi="Consolas" w:cs="Consolas"/>
          <w:color w:val="008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 xml:space="preserve">| preco                   </w:t>
      </w:r>
    </w:p>
    <w:p w14:paraId="54CBAA4F" w14:textId="77777777" w:rsidR="00B07408" w:rsidRDefault="00B07408" w:rsidP="003A1C6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24259B6" w14:textId="77777777" w:rsidR="00B07408" w:rsidRDefault="00B07408" w:rsidP="003A1C6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F1324B3" w14:textId="26787CAD" w:rsidR="003A1C63" w:rsidRDefault="003A1C63" w:rsidP="003A1C6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65A13">
        <w:rPr>
          <w:rFonts w:ascii="Calibri" w:hAnsi="Calibri" w:cs="Calibri"/>
          <w:color w:val="000000"/>
          <w:sz w:val="22"/>
          <w:szCs w:val="22"/>
        </w:rPr>
        <w:lastRenderedPageBreak/>
        <w:t xml:space="preserve">Processar os arquivos texto e extrair as informações listadas abaixo. </w:t>
      </w:r>
    </w:p>
    <w:p w14:paraId="7753BF5A" w14:textId="77777777" w:rsidR="00B07408" w:rsidRPr="00365A13" w:rsidRDefault="00B07408" w:rsidP="003A1C6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7C73CEE0" w14:textId="77777777" w:rsidR="003A1C63" w:rsidRPr="00365A13" w:rsidRDefault="003A1C63" w:rsidP="003A1C6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65A13">
        <w:rPr>
          <w:rFonts w:ascii="Calibri" w:hAnsi="Calibri" w:cs="Calibri"/>
          <w:color w:val="000000"/>
          <w:sz w:val="22"/>
          <w:szCs w:val="22"/>
        </w:rPr>
        <w:t>Ao final do processamento, essas informações deverão ser salvas em um arquivo texto, sendo que o primeiro caractere de cada linha do arquivo deverá ser o opCode (código de operação).</w:t>
      </w:r>
    </w:p>
    <w:p w14:paraId="01D45E24" w14:textId="77777777" w:rsidR="003A1C63" w:rsidRPr="00365A13" w:rsidRDefault="003A1C63" w:rsidP="003A1C6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B2C3ACF" w14:textId="6AF53A11" w:rsidR="003A1C63" w:rsidRPr="00E046D5" w:rsidRDefault="003A1C63" w:rsidP="00E046D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E046D5">
        <w:rPr>
          <w:rFonts w:asciiTheme="minorHAnsi" w:hAnsiTheme="minorHAnsi" w:cstheme="minorHAnsi"/>
          <w:color w:val="000000"/>
          <w:sz w:val="22"/>
          <w:szCs w:val="22"/>
        </w:rPr>
        <w:t xml:space="preserve">EX: Para </w:t>
      </w:r>
      <w:r w:rsidR="000B1F0E" w:rsidRPr="00E046D5">
        <w:rPr>
          <w:rFonts w:asciiTheme="minorHAnsi" w:hAnsiTheme="minorHAnsi" w:cstheme="minorHAnsi"/>
          <w:color w:val="000000"/>
          <w:sz w:val="22"/>
          <w:szCs w:val="22"/>
        </w:rPr>
        <w:t>o opCode A</w:t>
      </w:r>
      <w:r w:rsidR="00E046D5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="000B1F0E" w:rsidRPr="00E046D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046D5">
        <w:rPr>
          <w:rFonts w:asciiTheme="minorHAnsi" w:hAnsiTheme="minorHAnsi" w:cstheme="minorHAnsi"/>
          <w:color w:val="000000"/>
          <w:sz w:val="22"/>
          <w:szCs w:val="22"/>
        </w:rPr>
        <w:t>“</w:t>
      </w:r>
      <w:r w:rsidR="000B1F0E" w:rsidRPr="00E046D5">
        <w:rPr>
          <w:rFonts w:asciiTheme="minorHAnsi" w:hAnsiTheme="minorHAnsi" w:cstheme="minorHAnsi"/>
          <w:color w:val="000000"/>
          <w:sz w:val="22"/>
          <w:szCs w:val="22"/>
        </w:rPr>
        <w:t>Quantidade total de produtos válidos</w:t>
      </w:r>
      <w:r w:rsidRPr="00E046D5">
        <w:rPr>
          <w:rFonts w:asciiTheme="minorHAnsi" w:hAnsiTheme="minorHAnsi" w:cstheme="minorHAnsi"/>
          <w:color w:val="000000"/>
          <w:sz w:val="22"/>
          <w:szCs w:val="22"/>
        </w:rPr>
        <w:t>”</w:t>
      </w:r>
      <w:r w:rsidR="00E046D5">
        <w:rPr>
          <w:rFonts w:asciiTheme="minorHAnsi" w:hAnsiTheme="minorHAnsi" w:cstheme="minorHAnsi"/>
          <w:color w:val="000000"/>
          <w:sz w:val="22"/>
          <w:szCs w:val="22"/>
        </w:rPr>
        <w:t>, se o total calculado for de p.ex. 5000</w:t>
      </w:r>
      <w:r w:rsidRPr="00E046D5">
        <w:rPr>
          <w:rFonts w:asciiTheme="minorHAnsi" w:hAnsiTheme="minorHAnsi" w:cstheme="minorHAnsi"/>
          <w:color w:val="000000"/>
          <w:sz w:val="22"/>
          <w:szCs w:val="22"/>
        </w:rPr>
        <w:t>, a linha no arquivo texto deverá ser assim:</w:t>
      </w:r>
    </w:p>
    <w:p w14:paraId="7AD8E5B9" w14:textId="77777777" w:rsidR="003A1C63" w:rsidRPr="00E046D5" w:rsidRDefault="003A1C63" w:rsidP="003A1C63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E046D5">
        <w:rPr>
          <w:rFonts w:asciiTheme="minorHAnsi" w:hAnsiTheme="minorHAnsi" w:cstheme="minorHAnsi"/>
          <w:color w:val="000000"/>
          <w:sz w:val="22"/>
          <w:szCs w:val="22"/>
        </w:rPr>
        <w:t>A – 5000</w:t>
      </w:r>
    </w:p>
    <w:p w14:paraId="6DF1E8D5" w14:textId="77777777" w:rsidR="003A1C63" w:rsidRPr="00365A13" w:rsidRDefault="003A1C63" w:rsidP="003A1C6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747E32AE" w14:textId="4945BB9A" w:rsidR="003A1C63" w:rsidRPr="00365A13" w:rsidRDefault="003A1C63" w:rsidP="003A1C6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65A13">
        <w:rPr>
          <w:rFonts w:ascii="Calibri" w:hAnsi="Calibri" w:cs="Calibri"/>
          <w:color w:val="000000"/>
          <w:sz w:val="22"/>
          <w:szCs w:val="22"/>
        </w:rPr>
        <w:t>EX:</w:t>
      </w:r>
      <w:r w:rsidR="00E046D5">
        <w:rPr>
          <w:rFonts w:ascii="Calibri" w:hAnsi="Calibri" w:cs="Calibri"/>
          <w:color w:val="000000"/>
          <w:sz w:val="22"/>
          <w:szCs w:val="22"/>
        </w:rPr>
        <w:t xml:space="preserve"> Para o opCode H: </w:t>
      </w:r>
      <w:r w:rsidRPr="00365A1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046D5">
        <w:rPr>
          <w:rFonts w:ascii="Calibri" w:hAnsi="Calibri" w:cs="Calibri"/>
          <w:color w:val="000000"/>
          <w:sz w:val="22"/>
          <w:szCs w:val="22"/>
        </w:rPr>
        <w:t>“</w:t>
      </w:r>
      <w:r w:rsidR="00E046D5" w:rsidRPr="00DA55FB">
        <w:rPr>
          <w:rFonts w:asciiTheme="minorHAnsi" w:hAnsiTheme="minorHAnsi" w:cstheme="minorHAnsi"/>
          <w:color w:val="000000"/>
          <w:sz w:val="22"/>
          <w:szCs w:val="22"/>
        </w:rPr>
        <w:t>Total de compras agrupadas e ordenadas por ano e mês</w:t>
      </w:r>
      <w:r w:rsidR="00E046D5">
        <w:rPr>
          <w:rFonts w:asciiTheme="minorHAnsi" w:hAnsiTheme="minorHAnsi" w:cstheme="minorHAnsi"/>
          <w:color w:val="000000"/>
          <w:sz w:val="22"/>
          <w:szCs w:val="22"/>
        </w:rPr>
        <w:t>”:</w:t>
      </w:r>
      <w:r w:rsidR="00E046D5" w:rsidRPr="00365A13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5D79B08C" w14:textId="3EE2EA24" w:rsidR="00E046D5" w:rsidRPr="00E046D5" w:rsidRDefault="00E046D5" w:rsidP="00E046D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E046D5">
        <w:rPr>
          <w:rFonts w:ascii="Calibri" w:hAnsi="Calibri" w:cs="Calibri"/>
          <w:color w:val="000000"/>
        </w:rPr>
        <w:t>H</w:t>
      </w:r>
      <w:r w:rsidR="003A1C63" w:rsidRPr="00E046D5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-</w:t>
      </w:r>
      <w:r w:rsidR="003A1C63" w:rsidRPr="00E046D5">
        <w:rPr>
          <w:rFonts w:ascii="Calibri" w:hAnsi="Calibri" w:cs="Calibri"/>
          <w:color w:val="000000"/>
        </w:rPr>
        <w:t xml:space="preserve"> </w:t>
      </w:r>
      <w:r w:rsidRPr="00E046D5">
        <w:rPr>
          <w:rFonts w:asciiTheme="minorHAnsi" w:hAnsiTheme="minorHAnsi" w:cstheme="minorHAnsi"/>
          <w:color w:val="000000"/>
        </w:rPr>
        <w:t>01/2021 – 200</w:t>
      </w:r>
    </w:p>
    <w:p w14:paraId="7B752CD6" w14:textId="5421D822" w:rsidR="003A1C63" w:rsidRPr="00365A13" w:rsidRDefault="00E046D5" w:rsidP="00E046D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</w:rPr>
        <w:t xml:space="preserve">H - </w:t>
      </w:r>
      <w:r w:rsidRPr="00E046D5">
        <w:rPr>
          <w:rFonts w:asciiTheme="minorHAnsi" w:hAnsiTheme="minorHAnsi" w:cstheme="minorHAnsi"/>
          <w:color w:val="000000"/>
        </w:rPr>
        <w:t>02/2021 – 321</w:t>
      </w:r>
    </w:p>
    <w:p w14:paraId="59460002" w14:textId="77777777" w:rsidR="003A1C63" w:rsidRPr="00365A13" w:rsidRDefault="003A1C63" w:rsidP="003A1C6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D7B26B7" w14:textId="77777777" w:rsidR="003A1C63" w:rsidRPr="00365A13" w:rsidRDefault="003A1C63" w:rsidP="003A1C6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65A13">
        <w:rPr>
          <w:rFonts w:ascii="Calibri" w:hAnsi="Calibri" w:cs="Calibri"/>
          <w:color w:val="000000"/>
          <w:sz w:val="22"/>
          <w:szCs w:val="22"/>
        </w:rPr>
        <w:t>Premissas:</w:t>
      </w:r>
    </w:p>
    <w:p w14:paraId="28891A17" w14:textId="77777777" w:rsidR="003A1C63" w:rsidRPr="00365A13" w:rsidRDefault="003A1C63" w:rsidP="003A1C6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EBAB581" w14:textId="1E5F5F5C" w:rsidR="003A1C63" w:rsidRPr="00365A13" w:rsidRDefault="003A1C63" w:rsidP="003A1C6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365A13">
        <w:rPr>
          <w:rFonts w:cs="Calibri"/>
          <w:color w:val="000000"/>
        </w:rPr>
        <w:t>Produto válido é aquele que possui uma categoria válida</w:t>
      </w:r>
      <w:r w:rsidR="00754C27">
        <w:rPr>
          <w:rFonts w:cs="Calibri"/>
          <w:color w:val="000000"/>
        </w:rPr>
        <w:t xml:space="preserve"> e um fabricante válido</w:t>
      </w:r>
      <w:r w:rsidRPr="00365A13">
        <w:rPr>
          <w:rFonts w:cs="Calibri"/>
          <w:color w:val="000000"/>
        </w:rPr>
        <w:t>;</w:t>
      </w:r>
    </w:p>
    <w:p w14:paraId="4BD1E4D6" w14:textId="77777777" w:rsidR="003A1C63" w:rsidRPr="00365A13" w:rsidRDefault="003A1C63" w:rsidP="003A1C6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365A13">
        <w:rPr>
          <w:rFonts w:cs="Calibri"/>
          <w:color w:val="000000"/>
        </w:rPr>
        <w:t>Venda válida é aquela que possui um produto válido e um cliente válido;</w:t>
      </w:r>
    </w:p>
    <w:p w14:paraId="4E44D0D0" w14:textId="77777777" w:rsidR="003A1C63" w:rsidRPr="00365A13" w:rsidRDefault="003A1C63" w:rsidP="003A1C6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365A13">
        <w:rPr>
          <w:rFonts w:cs="Calibri"/>
          <w:color w:val="000000"/>
        </w:rPr>
        <w:t xml:space="preserve">Todas as operações devem ser efetuadas </w:t>
      </w:r>
      <w:r w:rsidRPr="00EC1902">
        <w:rPr>
          <w:rFonts w:cs="Calibri"/>
          <w:color w:val="000000"/>
          <w:u w:val="single"/>
        </w:rPr>
        <w:t>apenas em registros válidos</w:t>
      </w:r>
      <w:r w:rsidRPr="00365A13">
        <w:rPr>
          <w:rFonts w:cs="Calibri"/>
          <w:color w:val="000000"/>
        </w:rPr>
        <w:t>, exceto quando solicitado diferente;</w:t>
      </w:r>
    </w:p>
    <w:p w14:paraId="410BAB0E" w14:textId="2AA11AE2" w:rsidR="003A1C63" w:rsidRPr="00365A13" w:rsidRDefault="003A1C63" w:rsidP="003A1C6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365A13">
        <w:rPr>
          <w:rFonts w:cs="Calibri"/>
          <w:color w:val="000000"/>
        </w:rPr>
        <w:t>Os op</w:t>
      </w:r>
      <w:r w:rsidR="00F95213">
        <w:rPr>
          <w:rFonts w:cs="Calibri"/>
          <w:color w:val="000000"/>
        </w:rPr>
        <w:t>C</w:t>
      </w:r>
      <w:r w:rsidRPr="00365A13">
        <w:rPr>
          <w:rFonts w:cs="Calibri"/>
          <w:color w:val="000000"/>
        </w:rPr>
        <w:t>odes devem ser escritos em ordem alfabética no arquivo;</w:t>
      </w:r>
    </w:p>
    <w:p w14:paraId="77AE1CB6" w14:textId="77777777" w:rsidR="003A1C63" w:rsidRPr="00365A13" w:rsidRDefault="003A1C63" w:rsidP="003A1C6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365A13">
        <w:rPr>
          <w:rFonts w:cs="Calibri"/>
          <w:color w:val="000000"/>
        </w:rPr>
        <w:t>Campos de valores decimais devem ser formatados apenas com o separador de decimal “,”;</w:t>
      </w:r>
    </w:p>
    <w:p w14:paraId="6D907025" w14:textId="10A3B09E" w:rsidR="003A1C63" w:rsidRPr="00365A13" w:rsidRDefault="003A1C63" w:rsidP="003A1C6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365A13">
        <w:rPr>
          <w:rFonts w:cs="Calibri"/>
          <w:color w:val="000000"/>
        </w:rPr>
        <w:t>Nome do arquivo: resultado.txt, deverá ser salvo na pasta \bin\debug</w:t>
      </w:r>
      <w:r w:rsidR="009551F9">
        <w:rPr>
          <w:rFonts w:cs="Calibri"/>
          <w:color w:val="000000"/>
        </w:rPr>
        <w:t xml:space="preserve"> da aplicação</w:t>
      </w:r>
      <w:r w:rsidRPr="00365A13">
        <w:rPr>
          <w:rFonts w:cs="Calibri"/>
          <w:color w:val="000000"/>
        </w:rPr>
        <w:t>;</w:t>
      </w:r>
    </w:p>
    <w:p w14:paraId="592B295C" w14:textId="77777777" w:rsidR="003A1C63" w:rsidRPr="00365A13" w:rsidRDefault="003A1C63" w:rsidP="003A1C6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365A13">
        <w:rPr>
          <w:rFonts w:cs="Calibri"/>
          <w:color w:val="000000"/>
        </w:rPr>
        <w:t>No arquivo resultado, a primeira linha deve ser a hora/min/seg do início do processamento no formato HH:mm:ss;</w:t>
      </w:r>
    </w:p>
    <w:p w14:paraId="67DE9A3E" w14:textId="77777777" w:rsidR="003A1C63" w:rsidRPr="00365A13" w:rsidRDefault="003A1C63" w:rsidP="003A1C6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365A13">
        <w:rPr>
          <w:rFonts w:cs="Calibri"/>
          <w:color w:val="000000"/>
        </w:rPr>
        <w:t xml:space="preserve">Nome do arquivo resultado:  </w:t>
      </w:r>
      <w:r w:rsidRPr="00365A13">
        <w:rPr>
          <w:rFonts w:cs="Calibri"/>
          <w:b/>
          <w:color w:val="000000"/>
        </w:rPr>
        <w:t>resultado.txt</w:t>
      </w:r>
    </w:p>
    <w:p w14:paraId="61D024F9" w14:textId="77777777" w:rsidR="003A1C63" w:rsidRPr="00365A13" w:rsidRDefault="003A1C63" w:rsidP="003A1C6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365A13">
        <w:rPr>
          <w:rFonts w:cs="Calibri"/>
          <w:color w:val="000000"/>
        </w:rPr>
        <w:t>A penúltima linha do arquivo deve ser a hora/min/seg do fim do processamento no formato; no formato HH:mm:ss;</w:t>
      </w:r>
    </w:p>
    <w:p w14:paraId="0927463E" w14:textId="77777777" w:rsidR="003A1C63" w:rsidRPr="00365A13" w:rsidRDefault="003A1C63" w:rsidP="003A1C6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365A13">
        <w:rPr>
          <w:rFonts w:cs="Calibri"/>
          <w:color w:val="000000"/>
        </w:rPr>
        <w:t>A última linha do arquivo deve ser o tempo em segundos para processar;</w:t>
      </w:r>
    </w:p>
    <w:p w14:paraId="42BE6D93" w14:textId="77777777" w:rsidR="003A1C63" w:rsidRPr="00365A13" w:rsidRDefault="003A1C63" w:rsidP="003A1C6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365A13">
        <w:rPr>
          <w:rFonts w:cs="Calibri"/>
          <w:color w:val="000000"/>
        </w:rPr>
        <w:t>Se houver registros com código repetido, vale o primeiro que for importado, devendo os demais serem descartados;</w:t>
      </w:r>
    </w:p>
    <w:p w14:paraId="1E7E6AF5" w14:textId="7004453E" w:rsidR="003A1C63" w:rsidRPr="00365A13" w:rsidRDefault="003A1C63" w:rsidP="003A1C6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365A13">
        <w:rPr>
          <w:rFonts w:cs="Calibri"/>
          <w:color w:val="000000"/>
        </w:rPr>
        <w:t>O tempo total do seu programa deve levar em conta o tempo para carregar os arquivos texto</w:t>
      </w:r>
      <w:r w:rsidR="00E5569E">
        <w:rPr>
          <w:rFonts w:cs="Calibri"/>
          <w:color w:val="000000"/>
        </w:rPr>
        <w:t>, além do tempo para salvar o arquivo de resposta.</w:t>
      </w:r>
      <w:r w:rsidRPr="00365A13">
        <w:rPr>
          <w:rFonts w:cs="Calibri"/>
          <w:color w:val="000000"/>
        </w:rPr>
        <w:t>;</w:t>
      </w:r>
    </w:p>
    <w:p w14:paraId="72DA0893" w14:textId="77777777" w:rsidR="003A1C63" w:rsidRPr="00365A13" w:rsidRDefault="003A1C63" w:rsidP="003A1C6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365A13">
        <w:rPr>
          <w:rFonts w:cs="Calibri"/>
          <w:color w:val="000000"/>
        </w:rPr>
        <w:t>Poderá ser utilizado MultiThread para melhorar o processamento.</w:t>
      </w:r>
    </w:p>
    <w:p w14:paraId="3187EBDC" w14:textId="4D73F245" w:rsidR="003A1C63" w:rsidRDefault="003A1C63" w:rsidP="003A1C6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365A13">
        <w:rPr>
          <w:rFonts w:cs="Calibri"/>
          <w:color w:val="000000"/>
        </w:rPr>
        <w:t>Caso existam CPFs repetidos no clientes.txt, só considere como cliente válido a primeira ocorrência.</w:t>
      </w:r>
    </w:p>
    <w:p w14:paraId="74220C84" w14:textId="6255A5B8" w:rsidR="00AE78D5" w:rsidRDefault="00AE78D5" w:rsidP="003A1C6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Uma venda é </w:t>
      </w:r>
      <w:r w:rsidR="00936AC9">
        <w:rPr>
          <w:rFonts w:cs="Calibri"/>
          <w:color w:val="000000"/>
        </w:rPr>
        <w:t>constituída de um ou mais produtos e esse é o motivo do código da venda estar repetido no arquivo. Porém, observe que sempre que o código da venda repetir, também se repetirá o código do cliente e a data da venda, afinal trata-se da mesma venda e no caso o que deverá variar é o produto e preço da venda.</w:t>
      </w:r>
      <w:r w:rsidR="004415AD">
        <w:rPr>
          <w:rFonts w:cs="Calibri"/>
          <w:color w:val="000000"/>
        </w:rPr>
        <w:t xml:space="preserve"> No exemplo abaixo</w:t>
      </w:r>
      <w:r w:rsidR="005F12B7">
        <w:rPr>
          <w:rFonts w:cs="Calibri"/>
          <w:color w:val="000000"/>
        </w:rPr>
        <w:t xml:space="preserve"> há 5 linha</w:t>
      </w:r>
      <w:r w:rsidR="009E23F7">
        <w:rPr>
          <w:rFonts w:cs="Calibri"/>
          <w:color w:val="000000"/>
        </w:rPr>
        <w:t>s sendo que</w:t>
      </w:r>
      <w:r w:rsidR="004415AD">
        <w:rPr>
          <w:rFonts w:cs="Calibri"/>
          <w:color w:val="000000"/>
        </w:rPr>
        <w:t xml:space="preserve"> </w:t>
      </w:r>
      <w:r w:rsidR="00FC4E0E">
        <w:rPr>
          <w:rFonts w:cs="Calibri"/>
          <w:color w:val="000000"/>
        </w:rPr>
        <w:t>há 2 vendas</w:t>
      </w:r>
      <w:r w:rsidR="005F12B7">
        <w:rPr>
          <w:rFonts w:cs="Calibri"/>
          <w:color w:val="000000"/>
        </w:rPr>
        <w:t xml:space="preserve"> distintas</w:t>
      </w:r>
      <w:r w:rsidR="009E23F7">
        <w:rPr>
          <w:rFonts w:cs="Calibri"/>
          <w:color w:val="000000"/>
        </w:rPr>
        <w:t xml:space="preserve"> (1 e 2). A</w:t>
      </w:r>
      <w:r w:rsidR="00FC4E0E">
        <w:rPr>
          <w:rFonts w:cs="Calibri"/>
          <w:color w:val="000000"/>
        </w:rPr>
        <w:t xml:space="preserve"> venda de </w:t>
      </w:r>
      <w:r w:rsidR="00920073">
        <w:rPr>
          <w:rFonts w:cs="Calibri"/>
          <w:color w:val="000000"/>
        </w:rPr>
        <w:t>nº</w:t>
      </w:r>
      <w:r w:rsidR="00FC4E0E">
        <w:rPr>
          <w:rFonts w:cs="Calibri"/>
          <w:color w:val="000000"/>
        </w:rPr>
        <w:t xml:space="preserve"> 1 possui 3 produtos</w:t>
      </w:r>
      <w:r w:rsidR="00ED1BA5">
        <w:rPr>
          <w:rFonts w:cs="Calibri"/>
          <w:color w:val="000000"/>
        </w:rPr>
        <w:t xml:space="preserve"> (6049,9846 e 5242)</w:t>
      </w:r>
      <w:r w:rsidR="00FC4E0E">
        <w:rPr>
          <w:rFonts w:cs="Calibri"/>
          <w:color w:val="000000"/>
        </w:rPr>
        <w:t xml:space="preserve"> e a venda de </w:t>
      </w:r>
      <w:r w:rsidR="00920073">
        <w:rPr>
          <w:rFonts w:cs="Calibri"/>
          <w:color w:val="000000"/>
        </w:rPr>
        <w:t>nº</w:t>
      </w:r>
      <w:r w:rsidR="00FC4E0E">
        <w:rPr>
          <w:rFonts w:cs="Calibri"/>
          <w:color w:val="000000"/>
        </w:rPr>
        <w:t xml:space="preserve"> 2 possui 2 produtos</w:t>
      </w:r>
      <w:r w:rsidR="00ED1BA5">
        <w:rPr>
          <w:rFonts w:cs="Calibri"/>
          <w:color w:val="000000"/>
        </w:rPr>
        <w:t xml:space="preserve"> (5952 e 2298)</w:t>
      </w:r>
      <w:r w:rsidR="00FC4E0E">
        <w:rPr>
          <w:rFonts w:cs="Calibri"/>
          <w:color w:val="000000"/>
        </w:rPr>
        <w:t>.</w:t>
      </w:r>
    </w:p>
    <w:p w14:paraId="567625E8" w14:textId="7A50EC22" w:rsidR="004415AD" w:rsidRPr="00365A13" w:rsidRDefault="004415AD" w:rsidP="004415AD">
      <w:pPr>
        <w:pStyle w:val="PargrafodaLista"/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4415AD">
        <w:rPr>
          <w:rFonts w:cs="Calibri"/>
          <w:color w:val="000000"/>
        </w:rPr>
        <w:drawing>
          <wp:inline distT="0" distB="0" distL="0" distR="0" wp14:anchorId="674BB844" wp14:editId="1B7FEC97">
            <wp:extent cx="4706470" cy="1218711"/>
            <wp:effectExtent l="0" t="0" r="0" b="63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1614" cy="122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2586" w14:textId="77777777" w:rsidR="003A1C63" w:rsidRPr="00365A13" w:rsidRDefault="003A1C63" w:rsidP="003A1C6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75C4DE9" w14:textId="77777777" w:rsidR="003A1C63" w:rsidRPr="00365A13" w:rsidRDefault="003A1C63" w:rsidP="003A1C6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B25C162" w14:textId="77777777" w:rsidR="003A1C63" w:rsidRPr="00365A13" w:rsidRDefault="003A1C63" w:rsidP="003A1C6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65A13">
        <w:rPr>
          <w:rFonts w:ascii="Calibri" w:hAnsi="Calibri" w:cs="Calibri"/>
          <w:color w:val="000000"/>
          <w:sz w:val="22"/>
          <w:szCs w:val="22"/>
        </w:rPr>
        <w:t>OpCodes:</w:t>
      </w:r>
    </w:p>
    <w:p w14:paraId="427888FE" w14:textId="77777777" w:rsidR="003A1C63" w:rsidRPr="00365A13" w:rsidRDefault="003A1C63" w:rsidP="003A1C6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32A71991" w14:textId="04288782" w:rsidR="003A1C63" w:rsidRPr="00365A13" w:rsidRDefault="003A1C63" w:rsidP="003A1C6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365A13">
        <w:rPr>
          <w:rFonts w:cs="Calibri"/>
          <w:color w:val="000000"/>
        </w:rPr>
        <w:t xml:space="preserve">Quantidade total de produtos </w:t>
      </w:r>
      <w:r w:rsidR="001410B6">
        <w:rPr>
          <w:rFonts w:cs="Calibri"/>
          <w:color w:val="000000"/>
        </w:rPr>
        <w:t xml:space="preserve">válidos </w:t>
      </w:r>
    </w:p>
    <w:p w14:paraId="4F8CA41F" w14:textId="1199FBFF" w:rsidR="003A1C63" w:rsidRPr="00365A13" w:rsidRDefault="003A1C63" w:rsidP="003A1C6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365A13">
        <w:rPr>
          <w:rFonts w:cs="Calibri"/>
          <w:color w:val="000000"/>
        </w:rPr>
        <w:t>Quantidade total de clientes</w:t>
      </w:r>
      <w:r w:rsidR="001410B6">
        <w:rPr>
          <w:rFonts w:cs="Calibri"/>
          <w:color w:val="000000"/>
        </w:rPr>
        <w:t xml:space="preserve"> válidos</w:t>
      </w:r>
    </w:p>
    <w:p w14:paraId="618107EF" w14:textId="5AF72F83" w:rsidR="003A1C63" w:rsidRDefault="003A1C63" w:rsidP="003A1C6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365A13">
        <w:rPr>
          <w:rFonts w:cs="Calibri"/>
          <w:color w:val="000000"/>
        </w:rPr>
        <w:t>Quantidade distinta de vendas individuais</w:t>
      </w:r>
      <w:r w:rsidR="00046311">
        <w:rPr>
          <w:rFonts w:cs="Calibri"/>
          <w:color w:val="000000"/>
        </w:rPr>
        <w:t xml:space="preserve"> válidas</w:t>
      </w:r>
    </w:p>
    <w:p w14:paraId="445D1356" w14:textId="77777777" w:rsidR="0062792F" w:rsidRPr="00DA55FB" w:rsidRDefault="0062792F" w:rsidP="0062792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DA55FB">
        <w:rPr>
          <w:rFonts w:asciiTheme="minorHAnsi" w:hAnsiTheme="minorHAnsi" w:cstheme="minorHAnsi"/>
          <w:color w:val="000000"/>
        </w:rPr>
        <w:lastRenderedPageBreak/>
        <w:t>A quantidade de produtos que não constam em nenhuma venda válida</w:t>
      </w:r>
      <w:r>
        <w:rPr>
          <w:rFonts w:asciiTheme="minorHAnsi" w:hAnsiTheme="minorHAnsi" w:cstheme="minorHAnsi"/>
          <w:color w:val="000000"/>
        </w:rPr>
        <w:t>.</w:t>
      </w:r>
    </w:p>
    <w:p w14:paraId="41BBB577" w14:textId="77777777" w:rsidR="0062792F" w:rsidRPr="00DA55FB" w:rsidRDefault="0062792F" w:rsidP="0062792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DA55FB">
        <w:rPr>
          <w:rFonts w:asciiTheme="minorHAnsi" w:hAnsiTheme="minorHAnsi" w:cstheme="minorHAnsi"/>
          <w:color w:val="000000"/>
        </w:rPr>
        <w:t>A quantidade de clientes que não constam em nenhuma venda válida</w:t>
      </w:r>
      <w:r>
        <w:rPr>
          <w:rFonts w:asciiTheme="minorHAnsi" w:hAnsiTheme="minorHAnsi" w:cstheme="minorHAnsi"/>
          <w:color w:val="000000"/>
        </w:rPr>
        <w:t>.</w:t>
      </w:r>
    </w:p>
    <w:p w14:paraId="57E697DE" w14:textId="32276A62" w:rsidR="0062792F" w:rsidRPr="0062792F" w:rsidRDefault="0062792F" w:rsidP="006C7C8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62792F">
        <w:rPr>
          <w:rFonts w:asciiTheme="minorHAnsi" w:hAnsiTheme="minorHAnsi" w:cstheme="minorHAnsi"/>
          <w:color w:val="000000"/>
        </w:rPr>
        <w:t xml:space="preserve">A quantidade de categorias que não possuem produtos vendidos. </w:t>
      </w:r>
    </w:p>
    <w:p w14:paraId="2E1A5163" w14:textId="6DC6AD77" w:rsidR="003A1C63" w:rsidRPr="00DA55FB" w:rsidRDefault="003A1C63" w:rsidP="003A1C6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DA55FB">
        <w:rPr>
          <w:rFonts w:asciiTheme="minorHAnsi" w:hAnsiTheme="minorHAnsi" w:cstheme="minorHAnsi"/>
          <w:color w:val="000000"/>
        </w:rPr>
        <w:t>Quantidade distinta de produtos vendidos</w:t>
      </w:r>
    </w:p>
    <w:p w14:paraId="79F98F7C" w14:textId="09AC889F" w:rsidR="00E50F16" w:rsidRPr="00DA55FB" w:rsidRDefault="00E50F16" w:rsidP="00E50F16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DA55FB">
        <w:rPr>
          <w:rFonts w:asciiTheme="minorHAnsi" w:hAnsiTheme="minorHAnsi" w:cstheme="minorHAnsi"/>
          <w:color w:val="000000"/>
        </w:rPr>
        <w:t xml:space="preserve">Neste caso, deseja saber </w:t>
      </w:r>
      <w:r w:rsidR="000F4883" w:rsidRPr="00DA55FB">
        <w:rPr>
          <w:rFonts w:asciiTheme="minorHAnsi" w:hAnsiTheme="minorHAnsi" w:cstheme="minorHAnsi"/>
          <w:color w:val="000000"/>
        </w:rPr>
        <w:t>a quantidade</w:t>
      </w:r>
      <w:r w:rsidR="00CE16A1" w:rsidRPr="00DA55FB">
        <w:rPr>
          <w:rFonts w:asciiTheme="minorHAnsi" w:hAnsiTheme="minorHAnsi" w:cstheme="minorHAnsi"/>
          <w:color w:val="000000"/>
        </w:rPr>
        <w:t xml:space="preserve"> total de códigos de produtos que constou em alguma venda válida</w:t>
      </w:r>
      <w:r w:rsidR="000F4883" w:rsidRPr="00DA55FB">
        <w:rPr>
          <w:rFonts w:asciiTheme="minorHAnsi" w:hAnsiTheme="minorHAnsi" w:cstheme="minorHAnsi"/>
          <w:color w:val="000000"/>
        </w:rPr>
        <w:t>.</w:t>
      </w:r>
    </w:p>
    <w:p w14:paraId="42B11C94" w14:textId="543FB391" w:rsidR="003A1C63" w:rsidRPr="00DA55FB" w:rsidRDefault="003A1C63" w:rsidP="003A1C6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DA55FB">
        <w:rPr>
          <w:rFonts w:asciiTheme="minorHAnsi" w:hAnsiTheme="minorHAnsi" w:cstheme="minorHAnsi"/>
          <w:color w:val="000000"/>
        </w:rPr>
        <w:t xml:space="preserve">Quantidade de nomes de clientes repetidos. </w:t>
      </w:r>
    </w:p>
    <w:p w14:paraId="2AD8AC73" w14:textId="0A93F3CE" w:rsidR="007351FB" w:rsidRPr="00DA55FB" w:rsidRDefault="007351FB" w:rsidP="003A1C6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DA55FB">
        <w:rPr>
          <w:rFonts w:asciiTheme="minorHAnsi" w:hAnsiTheme="minorHAnsi" w:cstheme="minorHAnsi"/>
          <w:color w:val="000000"/>
        </w:rPr>
        <w:t>Quantidade de clientes que nunca compraram nada.</w:t>
      </w:r>
    </w:p>
    <w:p w14:paraId="6F746272" w14:textId="5D9330C8" w:rsidR="00A01695" w:rsidRPr="00DA55FB" w:rsidRDefault="004C2533" w:rsidP="003A1C6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DA55FB">
        <w:rPr>
          <w:rFonts w:asciiTheme="minorHAnsi" w:hAnsiTheme="minorHAnsi" w:cstheme="minorHAnsi"/>
          <w:color w:val="000000"/>
        </w:rPr>
        <w:t>Quantidade de clientes que fizeram compras no dia/mês do seu aniversário.</w:t>
      </w:r>
    </w:p>
    <w:p w14:paraId="77F6BD36" w14:textId="62C55D90" w:rsidR="00A01695" w:rsidRPr="00DA55FB" w:rsidRDefault="003B3CF0" w:rsidP="003A1C6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DA55FB">
        <w:rPr>
          <w:rFonts w:asciiTheme="minorHAnsi" w:hAnsiTheme="minorHAnsi" w:cstheme="minorHAnsi"/>
          <w:color w:val="000000"/>
        </w:rPr>
        <w:t xml:space="preserve">Total de compras agrupadas </w:t>
      </w:r>
      <w:r w:rsidR="007E17D9" w:rsidRPr="00DA55FB">
        <w:rPr>
          <w:rFonts w:asciiTheme="minorHAnsi" w:hAnsiTheme="minorHAnsi" w:cstheme="minorHAnsi"/>
          <w:color w:val="000000"/>
        </w:rPr>
        <w:t xml:space="preserve">e ordenadas </w:t>
      </w:r>
      <w:r w:rsidRPr="00DA55FB">
        <w:rPr>
          <w:rFonts w:asciiTheme="minorHAnsi" w:hAnsiTheme="minorHAnsi" w:cstheme="minorHAnsi"/>
          <w:color w:val="000000"/>
        </w:rPr>
        <w:t>por ano e mês</w:t>
      </w:r>
      <w:r w:rsidR="007E17D9" w:rsidRPr="00DA55FB">
        <w:rPr>
          <w:rFonts w:asciiTheme="minorHAnsi" w:hAnsiTheme="minorHAnsi" w:cstheme="minorHAnsi"/>
          <w:color w:val="000000"/>
        </w:rPr>
        <w:t>.</w:t>
      </w:r>
      <w:r w:rsidR="009A2886" w:rsidRPr="00DA55FB">
        <w:rPr>
          <w:rFonts w:asciiTheme="minorHAnsi" w:hAnsiTheme="minorHAnsi" w:cstheme="minorHAnsi"/>
          <w:color w:val="000000"/>
        </w:rPr>
        <w:t xml:space="preserve"> Considere a quantidade</w:t>
      </w:r>
      <w:r w:rsidR="008550C9" w:rsidRPr="00DA55FB">
        <w:rPr>
          <w:rFonts w:asciiTheme="minorHAnsi" w:hAnsiTheme="minorHAnsi" w:cstheme="minorHAnsi"/>
          <w:color w:val="000000"/>
        </w:rPr>
        <w:t>.</w:t>
      </w:r>
      <w:r w:rsidRPr="00DA55FB">
        <w:rPr>
          <w:rFonts w:asciiTheme="minorHAnsi" w:hAnsiTheme="minorHAnsi" w:cstheme="minorHAnsi"/>
          <w:color w:val="000000"/>
        </w:rPr>
        <w:t xml:space="preserve"> EX:</w:t>
      </w:r>
    </w:p>
    <w:p w14:paraId="6201F410" w14:textId="470E9E22" w:rsidR="003B3CF0" w:rsidRPr="00DA55FB" w:rsidRDefault="003B3CF0" w:rsidP="003B3CF0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DA55FB">
        <w:rPr>
          <w:rFonts w:asciiTheme="minorHAnsi" w:hAnsiTheme="minorHAnsi" w:cstheme="minorHAnsi"/>
          <w:color w:val="000000"/>
        </w:rPr>
        <w:t>01/2021</w:t>
      </w:r>
      <w:r w:rsidR="007E17D9" w:rsidRPr="00DA55FB">
        <w:rPr>
          <w:rFonts w:asciiTheme="minorHAnsi" w:hAnsiTheme="minorHAnsi" w:cstheme="minorHAnsi"/>
          <w:color w:val="000000"/>
        </w:rPr>
        <w:t xml:space="preserve"> – 200</w:t>
      </w:r>
    </w:p>
    <w:p w14:paraId="0E9D516B" w14:textId="3893144C" w:rsidR="007E17D9" w:rsidRPr="00DA55FB" w:rsidRDefault="007E17D9" w:rsidP="003B3CF0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DA55FB">
        <w:rPr>
          <w:rFonts w:asciiTheme="minorHAnsi" w:hAnsiTheme="minorHAnsi" w:cstheme="minorHAnsi"/>
          <w:color w:val="000000"/>
        </w:rPr>
        <w:t>02/2021 – 321</w:t>
      </w:r>
    </w:p>
    <w:p w14:paraId="15CD1BA1" w14:textId="047CF28E" w:rsidR="003B3CF0" w:rsidRPr="00DA55FB" w:rsidRDefault="007E17D9" w:rsidP="00330912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DA55FB">
        <w:rPr>
          <w:rFonts w:asciiTheme="minorHAnsi" w:hAnsiTheme="minorHAnsi" w:cstheme="minorHAnsi"/>
          <w:color w:val="000000"/>
        </w:rPr>
        <w:t>...</w:t>
      </w:r>
    </w:p>
    <w:p w14:paraId="4871D6D3" w14:textId="77777777" w:rsidR="00057A43" w:rsidRPr="00DA55FB" w:rsidRDefault="00057A43" w:rsidP="00330912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</w:p>
    <w:p w14:paraId="4449339B" w14:textId="0E10C04A" w:rsidR="00057A43" w:rsidRPr="00DA55FB" w:rsidRDefault="00057A43" w:rsidP="00057A4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DA55FB">
        <w:rPr>
          <w:rFonts w:asciiTheme="minorHAnsi" w:hAnsiTheme="minorHAnsi" w:cstheme="minorHAnsi"/>
          <w:color w:val="000000"/>
        </w:rPr>
        <w:t>O mês/ano que mais que mais houve vendas (</w:t>
      </w:r>
      <w:r w:rsidRPr="00DA55FB">
        <w:rPr>
          <w:rFonts w:asciiTheme="minorHAnsi" w:hAnsiTheme="minorHAnsi" w:cstheme="minorHAnsi"/>
          <w:color w:val="000000"/>
        </w:rPr>
        <w:t>considere o valor monetário</w:t>
      </w:r>
      <w:r w:rsidRPr="00DA55FB">
        <w:rPr>
          <w:rFonts w:asciiTheme="minorHAnsi" w:hAnsiTheme="minorHAnsi" w:cstheme="minorHAnsi"/>
          <w:color w:val="000000"/>
        </w:rPr>
        <w:t xml:space="preserve">).  </w:t>
      </w:r>
    </w:p>
    <w:p w14:paraId="474D8891" w14:textId="75A2CDA5" w:rsidR="00057A43" w:rsidRPr="00DA55FB" w:rsidRDefault="00057A43" w:rsidP="00057A43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DA55FB">
        <w:rPr>
          <w:rFonts w:asciiTheme="minorHAnsi" w:hAnsiTheme="minorHAnsi" w:cstheme="minorHAnsi"/>
          <w:color w:val="000000"/>
        </w:rPr>
        <w:t>mes/ano|valor. Se houver empate, mostre todos, um por linha</w:t>
      </w:r>
      <w:r w:rsidR="008550C9" w:rsidRPr="00DA55FB">
        <w:rPr>
          <w:rFonts w:asciiTheme="minorHAnsi" w:hAnsiTheme="minorHAnsi" w:cstheme="minorHAnsi"/>
          <w:color w:val="000000"/>
        </w:rPr>
        <w:t>. EX:</w:t>
      </w:r>
    </w:p>
    <w:p w14:paraId="7ECFD66B" w14:textId="00D3FDCA" w:rsidR="008550C9" w:rsidRPr="00DA55FB" w:rsidRDefault="008550C9" w:rsidP="008550C9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DA55FB">
        <w:rPr>
          <w:rFonts w:asciiTheme="minorHAnsi" w:hAnsiTheme="minorHAnsi" w:cstheme="minorHAnsi"/>
          <w:color w:val="000000"/>
        </w:rPr>
        <w:t>0</w:t>
      </w:r>
      <w:r w:rsidRPr="00DA55FB">
        <w:rPr>
          <w:rFonts w:asciiTheme="minorHAnsi" w:hAnsiTheme="minorHAnsi" w:cstheme="minorHAnsi"/>
          <w:color w:val="000000"/>
        </w:rPr>
        <w:t>7</w:t>
      </w:r>
      <w:r w:rsidRPr="00DA55FB">
        <w:rPr>
          <w:rFonts w:asciiTheme="minorHAnsi" w:hAnsiTheme="minorHAnsi" w:cstheme="minorHAnsi"/>
          <w:color w:val="000000"/>
        </w:rPr>
        <w:t xml:space="preserve">/2021 – </w:t>
      </w:r>
      <w:r w:rsidR="00B435EB" w:rsidRPr="00DA55FB">
        <w:rPr>
          <w:rFonts w:asciiTheme="minorHAnsi" w:hAnsiTheme="minorHAnsi" w:cstheme="minorHAnsi"/>
          <w:color w:val="000000"/>
        </w:rPr>
        <w:t>7</w:t>
      </w:r>
      <w:r w:rsidRPr="00DA55FB">
        <w:rPr>
          <w:rFonts w:asciiTheme="minorHAnsi" w:hAnsiTheme="minorHAnsi" w:cstheme="minorHAnsi"/>
          <w:color w:val="000000"/>
        </w:rPr>
        <w:t>200</w:t>
      </w:r>
      <w:r w:rsidR="00B435EB" w:rsidRPr="00DA55FB">
        <w:rPr>
          <w:rFonts w:asciiTheme="minorHAnsi" w:hAnsiTheme="minorHAnsi" w:cstheme="minorHAnsi"/>
          <w:color w:val="000000"/>
        </w:rPr>
        <w:t>,32</w:t>
      </w:r>
    </w:p>
    <w:p w14:paraId="01E3D1A2" w14:textId="77777777" w:rsidR="004951A4" w:rsidRPr="00DA55FB" w:rsidRDefault="004951A4" w:rsidP="00572DEB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</w:p>
    <w:p w14:paraId="4E973AA7" w14:textId="5EF9211E" w:rsidR="00572DEB" w:rsidRPr="00DA55FB" w:rsidRDefault="00572DEB" w:rsidP="00572DE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DA55FB">
        <w:rPr>
          <w:rFonts w:asciiTheme="minorHAnsi" w:hAnsiTheme="minorHAnsi" w:cstheme="minorHAnsi"/>
          <w:color w:val="000000"/>
        </w:rPr>
        <w:t>O produto mais vendido (quantidade de vendas) e a soma de suas vendas</w:t>
      </w:r>
      <w:r w:rsidR="007D7F77" w:rsidRPr="00DA55FB">
        <w:rPr>
          <w:rFonts w:asciiTheme="minorHAnsi" w:hAnsiTheme="minorHAnsi" w:cstheme="minorHAnsi"/>
          <w:color w:val="000000"/>
        </w:rPr>
        <w:t xml:space="preserve"> (valor monetário)</w:t>
      </w:r>
      <w:r w:rsidRPr="00DA55FB">
        <w:rPr>
          <w:rFonts w:asciiTheme="minorHAnsi" w:hAnsiTheme="minorHAnsi" w:cstheme="minorHAnsi"/>
          <w:color w:val="000000"/>
        </w:rPr>
        <w:t xml:space="preserve">. EX: </w:t>
      </w:r>
    </w:p>
    <w:p w14:paraId="6856F4EF" w14:textId="5ACFB45F" w:rsidR="007D7F77" w:rsidRPr="00DA55FB" w:rsidRDefault="007D7F77" w:rsidP="00572DEB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DA55FB">
        <w:rPr>
          <w:rFonts w:asciiTheme="minorHAnsi" w:hAnsiTheme="minorHAnsi" w:cstheme="minorHAnsi"/>
          <w:color w:val="000000"/>
        </w:rPr>
        <w:t>ID do produto|</w:t>
      </w:r>
      <w:r w:rsidR="00572DEB" w:rsidRPr="00DA55FB">
        <w:rPr>
          <w:rFonts w:asciiTheme="minorHAnsi" w:hAnsiTheme="minorHAnsi" w:cstheme="minorHAnsi"/>
          <w:color w:val="000000"/>
        </w:rPr>
        <w:t>nome do produto|</w:t>
      </w:r>
      <w:r w:rsidR="00370C33" w:rsidRPr="00DA55FB">
        <w:rPr>
          <w:rFonts w:asciiTheme="minorHAnsi" w:hAnsiTheme="minorHAnsi" w:cstheme="minorHAnsi"/>
          <w:color w:val="000000"/>
        </w:rPr>
        <w:t>quantidade de vendas|</w:t>
      </w:r>
      <w:r w:rsidR="00572DEB" w:rsidRPr="00DA55FB">
        <w:rPr>
          <w:rFonts w:asciiTheme="minorHAnsi" w:hAnsiTheme="minorHAnsi" w:cstheme="minorHAnsi"/>
          <w:color w:val="000000"/>
        </w:rPr>
        <w:t>valor</w:t>
      </w:r>
      <w:r w:rsidR="00370C33" w:rsidRPr="00DA55FB">
        <w:rPr>
          <w:rFonts w:asciiTheme="minorHAnsi" w:hAnsiTheme="minorHAnsi" w:cstheme="minorHAnsi"/>
          <w:color w:val="000000"/>
        </w:rPr>
        <w:t xml:space="preserve"> total em vendas</w:t>
      </w:r>
      <w:r w:rsidR="00572DEB" w:rsidRPr="00DA55FB">
        <w:rPr>
          <w:rFonts w:asciiTheme="minorHAnsi" w:hAnsiTheme="minorHAnsi" w:cstheme="minorHAnsi"/>
          <w:color w:val="000000"/>
        </w:rPr>
        <w:t xml:space="preserve">.  </w:t>
      </w:r>
    </w:p>
    <w:p w14:paraId="38972C8E" w14:textId="6D4778A0" w:rsidR="00572DEB" w:rsidRPr="00DA55FB" w:rsidRDefault="00572DEB" w:rsidP="00572DEB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DA55FB">
        <w:rPr>
          <w:rFonts w:asciiTheme="minorHAnsi" w:hAnsiTheme="minorHAnsi" w:cstheme="minorHAnsi"/>
          <w:color w:val="000000"/>
        </w:rPr>
        <w:t>Se houver empate, mostre todos, um por linha</w:t>
      </w:r>
    </w:p>
    <w:p w14:paraId="5D7F8AAF" w14:textId="77777777" w:rsidR="00401C58" w:rsidRPr="00DA55FB" w:rsidRDefault="00401C58" w:rsidP="00572DEB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</w:p>
    <w:p w14:paraId="57B0E659" w14:textId="77777777" w:rsidR="00572DEB" w:rsidRPr="00DA55FB" w:rsidRDefault="00572DEB" w:rsidP="00572DE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DA55FB">
        <w:rPr>
          <w:rFonts w:asciiTheme="minorHAnsi" w:hAnsiTheme="minorHAnsi" w:cstheme="minorHAnsi"/>
          <w:color w:val="000000"/>
        </w:rPr>
        <w:t xml:space="preserve">A venda com valor mais alto. EX: </w:t>
      </w:r>
    </w:p>
    <w:p w14:paraId="3881D7DF" w14:textId="0076E2C3" w:rsidR="00572DEB" w:rsidRPr="00DA55FB" w:rsidRDefault="00572DEB" w:rsidP="00572DEB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DA55FB">
        <w:rPr>
          <w:rFonts w:asciiTheme="minorHAnsi" w:hAnsiTheme="minorHAnsi" w:cstheme="minorHAnsi"/>
          <w:color w:val="000000"/>
        </w:rPr>
        <w:t>Código da venda</w:t>
      </w:r>
      <w:r w:rsidR="005C3BE8">
        <w:rPr>
          <w:rFonts w:asciiTheme="minorHAnsi" w:hAnsiTheme="minorHAnsi" w:cstheme="minorHAnsi"/>
          <w:color w:val="000000"/>
        </w:rPr>
        <w:t xml:space="preserve"> </w:t>
      </w:r>
      <w:r w:rsidRPr="00DA55FB">
        <w:rPr>
          <w:rFonts w:asciiTheme="minorHAnsi" w:hAnsiTheme="minorHAnsi" w:cstheme="minorHAnsi"/>
          <w:color w:val="000000"/>
        </w:rPr>
        <w:t>|</w:t>
      </w:r>
      <w:r w:rsidR="005C3BE8">
        <w:rPr>
          <w:rFonts w:asciiTheme="minorHAnsi" w:hAnsiTheme="minorHAnsi" w:cstheme="minorHAnsi"/>
          <w:color w:val="000000"/>
        </w:rPr>
        <w:t xml:space="preserve"> </w:t>
      </w:r>
      <w:r w:rsidRPr="00DA55FB">
        <w:rPr>
          <w:rFonts w:asciiTheme="minorHAnsi" w:hAnsiTheme="minorHAnsi" w:cstheme="minorHAnsi"/>
          <w:color w:val="000000"/>
        </w:rPr>
        <w:t>CPF do Cliente|</w:t>
      </w:r>
      <w:r w:rsidR="00FD00B9" w:rsidRPr="00DA55FB">
        <w:rPr>
          <w:rFonts w:asciiTheme="minorHAnsi" w:hAnsiTheme="minorHAnsi" w:cstheme="minorHAnsi"/>
          <w:color w:val="000000"/>
        </w:rPr>
        <w:t xml:space="preserve"> Valor T</w:t>
      </w:r>
      <w:r w:rsidRPr="00DA55FB">
        <w:rPr>
          <w:rFonts w:asciiTheme="minorHAnsi" w:hAnsiTheme="minorHAnsi" w:cstheme="minorHAnsi"/>
          <w:color w:val="000000"/>
        </w:rPr>
        <w:t>otal</w:t>
      </w:r>
      <w:r w:rsidR="00FD00B9" w:rsidRPr="00DA55FB">
        <w:rPr>
          <w:rFonts w:asciiTheme="minorHAnsi" w:hAnsiTheme="minorHAnsi" w:cstheme="minorHAnsi"/>
          <w:color w:val="000000"/>
        </w:rPr>
        <w:t xml:space="preserve"> da venda</w:t>
      </w:r>
      <w:r w:rsidRPr="00DA55FB">
        <w:rPr>
          <w:rFonts w:asciiTheme="minorHAnsi" w:hAnsiTheme="minorHAnsi" w:cstheme="minorHAnsi"/>
          <w:color w:val="000000"/>
        </w:rPr>
        <w:t xml:space="preserve">.  </w:t>
      </w:r>
    </w:p>
    <w:p w14:paraId="6843634C" w14:textId="6C9CC4F5" w:rsidR="00572DEB" w:rsidRPr="00DA55FB" w:rsidRDefault="00572DEB" w:rsidP="00572DEB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DA55FB">
        <w:rPr>
          <w:rFonts w:asciiTheme="minorHAnsi" w:hAnsiTheme="minorHAnsi" w:cstheme="minorHAnsi"/>
          <w:color w:val="000000"/>
        </w:rPr>
        <w:t>Se houver empate, mostre todos, um por linha.</w:t>
      </w:r>
    </w:p>
    <w:p w14:paraId="553CDE22" w14:textId="77777777" w:rsidR="00FD00B9" w:rsidRPr="00DA55FB" w:rsidRDefault="00FD00B9" w:rsidP="00572DEB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</w:p>
    <w:p w14:paraId="6D894C61" w14:textId="51DC379C" w:rsidR="00A01695" w:rsidRPr="00DA55FB" w:rsidRDefault="00471671" w:rsidP="003A1C6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DA55FB">
        <w:rPr>
          <w:rFonts w:asciiTheme="minorHAnsi" w:hAnsiTheme="minorHAnsi" w:cstheme="minorHAnsi"/>
          <w:color w:val="000000"/>
        </w:rPr>
        <w:t xml:space="preserve">Os 5 clientes que mais </w:t>
      </w:r>
      <w:r w:rsidR="00341B2E" w:rsidRPr="00DA55FB">
        <w:rPr>
          <w:rFonts w:asciiTheme="minorHAnsi" w:hAnsiTheme="minorHAnsi" w:cstheme="minorHAnsi"/>
          <w:color w:val="000000"/>
        </w:rPr>
        <w:t>compraram considerando o valor gasto,</w:t>
      </w:r>
      <w:r w:rsidR="009355CF" w:rsidRPr="00DA55FB">
        <w:rPr>
          <w:rFonts w:asciiTheme="minorHAnsi" w:hAnsiTheme="minorHAnsi" w:cstheme="minorHAnsi"/>
          <w:color w:val="000000"/>
        </w:rPr>
        <w:t xml:space="preserve"> em ordem decrescente de total </w:t>
      </w:r>
      <w:r w:rsidR="00902DE5" w:rsidRPr="00DA55FB">
        <w:rPr>
          <w:rFonts w:asciiTheme="minorHAnsi" w:hAnsiTheme="minorHAnsi" w:cstheme="minorHAnsi"/>
          <w:color w:val="000000"/>
        </w:rPr>
        <w:t>gasto, exibindo</w:t>
      </w:r>
      <w:r w:rsidR="009355CF" w:rsidRPr="00DA55FB">
        <w:rPr>
          <w:rFonts w:asciiTheme="minorHAnsi" w:hAnsiTheme="minorHAnsi" w:cstheme="minorHAnsi"/>
          <w:color w:val="000000"/>
        </w:rPr>
        <w:t xml:space="preserve"> as seguintes informações:</w:t>
      </w:r>
    </w:p>
    <w:p w14:paraId="1F3AC3EE" w14:textId="496A0E35" w:rsidR="00467F40" w:rsidRPr="00DA55FB" w:rsidRDefault="00467F40" w:rsidP="00467F40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DA55FB">
        <w:rPr>
          <w:rFonts w:asciiTheme="minorHAnsi" w:hAnsiTheme="minorHAnsi" w:cstheme="minorHAnsi"/>
          <w:color w:val="000000"/>
        </w:rPr>
        <w:t>CPF|</w:t>
      </w:r>
      <w:r w:rsidR="009355CF" w:rsidRPr="00DA55FB">
        <w:rPr>
          <w:rFonts w:asciiTheme="minorHAnsi" w:hAnsiTheme="minorHAnsi" w:cstheme="minorHAnsi"/>
          <w:color w:val="000000"/>
        </w:rPr>
        <w:t>V</w:t>
      </w:r>
      <w:r w:rsidRPr="00DA55FB">
        <w:rPr>
          <w:rFonts w:asciiTheme="minorHAnsi" w:hAnsiTheme="minorHAnsi" w:cstheme="minorHAnsi"/>
          <w:color w:val="000000"/>
        </w:rPr>
        <w:t xml:space="preserve">alor total em compras. </w:t>
      </w:r>
    </w:p>
    <w:p w14:paraId="4F5BB63B" w14:textId="03A3D727" w:rsidR="00341B2E" w:rsidRPr="00DA55FB" w:rsidRDefault="00341B2E" w:rsidP="00341B2E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color w:val="000000"/>
          <w:sz w:val="22"/>
          <w:szCs w:val="22"/>
        </w:rPr>
      </w:pPr>
    </w:p>
    <w:p w14:paraId="7DEC9BD4" w14:textId="69D38441" w:rsidR="00341B2E" w:rsidRPr="00DA55FB" w:rsidRDefault="00F54F5B" w:rsidP="00341B2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DA55FB">
        <w:rPr>
          <w:rFonts w:asciiTheme="minorHAnsi" w:hAnsiTheme="minorHAnsi" w:cstheme="minorHAnsi"/>
          <w:color w:val="000000"/>
        </w:rPr>
        <w:t>As 5 fabricantes que mais possuem produtos vendidos, em quantidade</w:t>
      </w:r>
      <w:r w:rsidR="00B67F13" w:rsidRPr="00DA55FB">
        <w:rPr>
          <w:rFonts w:asciiTheme="minorHAnsi" w:hAnsiTheme="minorHAnsi" w:cstheme="minorHAnsi"/>
          <w:color w:val="000000"/>
        </w:rPr>
        <w:t xml:space="preserve">, exibindo em ordem </w:t>
      </w:r>
      <w:r w:rsidR="00D22C91" w:rsidRPr="00DA55FB">
        <w:rPr>
          <w:rFonts w:asciiTheme="minorHAnsi" w:hAnsiTheme="minorHAnsi" w:cstheme="minorHAnsi"/>
          <w:color w:val="000000"/>
        </w:rPr>
        <w:t xml:space="preserve">decrescente </w:t>
      </w:r>
      <w:r w:rsidR="00D22C91">
        <w:rPr>
          <w:rFonts w:asciiTheme="minorHAnsi" w:hAnsiTheme="minorHAnsi" w:cstheme="minorHAnsi"/>
          <w:color w:val="000000"/>
        </w:rPr>
        <w:t>de</w:t>
      </w:r>
      <w:r w:rsidR="00CB0A44">
        <w:rPr>
          <w:rFonts w:asciiTheme="minorHAnsi" w:hAnsiTheme="minorHAnsi" w:cstheme="minorHAnsi"/>
          <w:color w:val="000000"/>
        </w:rPr>
        <w:t xml:space="preserve"> quantidade de vendas, </w:t>
      </w:r>
      <w:r w:rsidR="00B67F13" w:rsidRPr="00DA55FB">
        <w:rPr>
          <w:rFonts w:asciiTheme="minorHAnsi" w:hAnsiTheme="minorHAnsi" w:cstheme="minorHAnsi"/>
          <w:color w:val="000000"/>
        </w:rPr>
        <w:t>os seguintes dados:</w:t>
      </w:r>
    </w:p>
    <w:p w14:paraId="64341700" w14:textId="7675C7AD" w:rsidR="00B67F13" w:rsidRPr="00DA55FB" w:rsidRDefault="00B67F13" w:rsidP="00B67F13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DA55FB">
        <w:rPr>
          <w:rFonts w:asciiTheme="minorHAnsi" w:hAnsiTheme="minorHAnsi" w:cstheme="minorHAnsi"/>
          <w:color w:val="000000"/>
        </w:rPr>
        <w:t>Fabricante Id|Nome da fabricante | Quantidade de vendas</w:t>
      </w:r>
    </w:p>
    <w:p w14:paraId="59CB69AE" w14:textId="77777777" w:rsidR="00950F43" w:rsidRPr="00DA55FB" w:rsidRDefault="00950F43" w:rsidP="00B67F13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61F316D" w14:textId="2E1F48DE" w:rsidR="00950F43" w:rsidRDefault="00950F43" w:rsidP="003A1C6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Os 5 produtos mais vendidos considerando a quantidade vendida</w:t>
      </w:r>
      <w:r w:rsidR="006D335B">
        <w:rPr>
          <w:rFonts w:asciiTheme="minorHAnsi" w:hAnsiTheme="minorHAnsi" w:cstheme="minorHAnsi"/>
          <w:color w:val="000000"/>
        </w:rPr>
        <w:t>, em ordem decrescente de quantidade, exibindo os seguintes dados:</w:t>
      </w:r>
    </w:p>
    <w:p w14:paraId="013B2CB7" w14:textId="4E21912B" w:rsidR="006D335B" w:rsidRDefault="006D335B" w:rsidP="006D335B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Produto Id | Quantidade de vendas</w:t>
      </w:r>
    </w:p>
    <w:p w14:paraId="78CAF90E" w14:textId="1DC19782" w:rsidR="00F7429A" w:rsidRDefault="00F7429A" w:rsidP="006D335B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</w:p>
    <w:p w14:paraId="2FEA8745" w14:textId="5E59A482" w:rsidR="00F7429A" w:rsidRDefault="00F7429A" w:rsidP="00F7429A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</w:t>
      </w:r>
      <w:r>
        <w:rPr>
          <w:rFonts w:asciiTheme="minorHAnsi" w:hAnsiTheme="minorHAnsi" w:cstheme="minorHAnsi"/>
          <w:color w:val="000000"/>
        </w:rPr>
        <w:t xml:space="preserve">s 5 </w:t>
      </w:r>
      <w:r>
        <w:rPr>
          <w:rFonts w:asciiTheme="minorHAnsi" w:hAnsiTheme="minorHAnsi" w:cstheme="minorHAnsi"/>
          <w:color w:val="000000"/>
        </w:rPr>
        <w:t>categorias</w:t>
      </w:r>
      <w:r>
        <w:rPr>
          <w:rFonts w:asciiTheme="minorHAnsi" w:hAnsiTheme="minorHAnsi" w:cstheme="minorHAnsi"/>
          <w:color w:val="000000"/>
        </w:rPr>
        <w:t xml:space="preserve"> mais vendid</w:t>
      </w:r>
      <w:r>
        <w:rPr>
          <w:rFonts w:asciiTheme="minorHAnsi" w:hAnsiTheme="minorHAnsi" w:cstheme="minorHAnsi"/>
          <w:color w:val="000000"/>
        </w:rPr>
        <w:t>a</w:t>
      </w:r>
      <w:r>
        <w:rPr>
          <w:rFonts w:asciiTheme="minorHAnsi" w:hAnsiTheme="minorHAnsi" w:cstheme="minorHAnsi"/>
          <w:color w:val="000000"/>
        </w:rPr>
        <w:t xml:space="preserve">s considerando a quantidade </w:t>
      </w:r>
      <w:r>
        <w:rPr>
          <w:rFonts w:asciiTheme="minorHAnsi" w:hAnsiTheme="minorHAnsi" w:cstheme="minorHAnsi"/>
          <w:color w:val="000000"/>
        </w:rPr>
        <w:t>de vendas,</w:t>
      </w:r>
      <w:r>
        <w:rPr>
          <w:rFonts w:asciiTheme="minorHAnsi" w:hAnsiTheme="minorHAnsi" w:cstheme="minorHAnsi"/>
          <w:color w:val="000000"/>
        </w:rPr>
        <w:t xml:space="preserve"> em ordem decrescente de quantidade, exibindo os seguintes dados:</w:t>
      </w:r>
    </w:p>
    <w:p w14:paraId="26DE0ECD" w14:textId="7CD67023" w:rsidR="00F7429A" w:rsidRDefault="00F7429A" w:rsidP="006D335B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Categoria </w:t>
      </w:r>
      <w:r>
        <w:rPr>
          <w:rFonts w:asciiTheme="minorHAnsi" w:hAnsiTheme="minorHAnsi" w:cstheme="minorHAnsi"/>
          <w:color w:val="000000"/>
        </w:rPr>
        <w:t>Id | Quantidade de vendas</w:t>
      </w:r>
    </w:p>
    <w:p w14:paraId="035EC8FF" w14:textId="77777777" w:rsidR="006D335B" w:rsidRDefault="006D335B" w:rsidP="006D335B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</w:p>
    <w:p w14:paraId="1FA74F21" w14:textId="6BA222D5" w:rsidR="00B67F13" w:rsidRPr="00DA55FB" w:rsidRDefault="00236B30" w:rsidP="003A1C6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DA55FB">
        <w:rPr>
          <w:rFonts w:asciiTheme="minorHAnsi" w:hAnsiTheme="minorHAnsi" w:cstheme="minorHAnsi"/>
          <w:color w:val="000000"/>
        </w:rPr>
        <w:t>O cliente que mais fez compra num mesmo dia</w:t>
      </w:r>
      <w:r w:rsidR="00C83694">
        <w:rPr>
          <w:rFonts w:asciiTheme="minorHAnsi" w:hAnsiTheme="minorHAnsi" w:cstheme="minorHAnsi"/>
          <w:color w:val="000000"/>
        </w:rPr>
        <w:t xml:space="preserve"> (considere a quantidade)</w:t>
      </w:r>
      <w:r w:rsidR="00DA55FB" w:rsidRPr="00DA55FB">
        <w:rPr>
          <w:rFonts w:asciiTheme="minorHAnsi" w:hAnsiTheme="minorHAnsi" w:cstheme="minorHAnsi"/>
          <w:color w:val="000000"/>
        </w:rPr>
        <w:t>.</w:t>
      </w:r>
      <w:r w:rsidR="00045EAD">
        <w:rPr>
          <w:rFonts w:asciiTheme="minorHAnsi" w:hAnsiTheme="minorHAnsi" w:cstheme="minorHAnsi"/>
          <w:color w:val="000000"/>
        </w:rPr>
        <w:t xml:space="preserve"> Se houver empate, exiba todos que empataram</w:t>
      </w:r>
      <w:r w:rsidR="00420422">
        <w:rPr>
          <w:rFonts w:asciiTheme="minorHAnsi" w:hAnsiTheme="minorHAnsi" w:cstheme="minorHAnsi"/>
          <w:color w:val="000000"/>
        </w:rPr>
        <w:t xml:space="preserve"> em ordem alfabética.</w:t>
      </w:r>
    </w:p>
    <w:p w14:paraId="3ACB281B" w14:textId="2D4E270E" w:rsidR="00DA55FB" w:rsidRPr="00DA55FB" w:rsidRDefault="00DA55FB" w:rsidP="00DA55FB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DA55FB">
        <w:rPr>
          <w:rFonts w:asciiTheme="minorHAnsi" w:hAnsiTheme="minorHAnsi" w:cstheme="minorHAnsi"/>
          <w:color w:val="000000"/>
          <w:sz w:val="22"/>
          <w:szCs w:val="22"/>
        </w:rPr>
        <w:t xml:space="preserve">Cpf | </w:t>
      </w:r>
      <w:r>
        <w:rPr>
          <w:rFonts w:asciiTheme="minorHAnsi" w:hAnsiTheme="minorHAnsi" w:cstheme="minorHAnsi"/>
          <w:color w:val="000000"/>
          <w:sz w:val="22"/>
          <w:szCs w:val="22"/>
        </w:rPr>
        <w:t>Nome | Total de produtos comprados</w:t>
      </w:r>
    </w:p>
    <w:p w14:paraId="4E9CA861" w14:textId="43FCB3DA" w:rsidR="00DA55FB" w:rsidRPr="00DA55FB" w:rsidRDefault="00DA55FB" w:rsidP="00DA55FB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color w:val="000000"/>
          <w:sz w:val="22"/>
          <w:szCs w:val="22"/>
        </w:rPr>
      </w:pPr>
    </w:p>
    <w:p w14:paraId="22F45763" w14:textId="42A5BF3C" w:rsidR="003A1C63" w:rsidRPr="00914635" w:rsidRDefault="007E2AF0" w:rsidP="00D4444D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asciiTheme="minorHAnsi" w:hAnsiTheme="minorHAnsi" w:cstheme="minorHAnsi"/>
          <w:color w:val="000000"/>
        </w:rPr>
        <w:t>Os</w:t>
      </w:r>
      <w:r w:rsidR="00D4444D">
        <w:rPr>
          <w:rFonts w:asciiTheme="minorHAnsi" w:hAnsiTheme="minorHAnsi" w:cstheme="minorHAnsi"/>
          <w:color w:val="000000"/>
        </w:rPr>
        <w:t xml:space="preserve"> </w:t>
      </w:r>
      <w:r w:rsidR="008F3622">
        <w:rPr>
          <w:rFonts w:asciiTheme="minorHAnsi" w:hAnsiTheme="minorHAnsi" w:cstheme="minorHAnsi"/>
          <w:color w:val="000000"/>
        </w:rPr>
        <w:t xml:space="preserve">top 3 piores produtos avaliados que </w:t>
      </w:r>
      <w:r w:rsidR="00914635">
        <w:rPr>
          <w:rFonts w:asciiTheme="minorHAnsi" w:hAnsiTheme="minorHAnsi" w:cstheme="minorHAnsi"/>
          <w:color w:val="000000"/>
        </w:rPr>
        <w:t>tiveram mais vendas (em quantidade). Exiba:</w:t>
      </w:r>
    </w:p>
    <w:p w14:paraId="12AB6418" w14:textId="073A962D" w:rsidR="00672487" w:rsidRDefault="0050197E" w:rsidP="0050197E">
      <w:pPr>
        <w:pStyle w:val="PargrafodaLista"/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Id do </w:t>
      </w:r>
      <w:r w:rsidR="00854925" w:rsidRPr="0050197E">
        <w:rPr>
          <w:rFonts w:cs="Calibri"/>
          <w:color w:val="000000"/>
        </w:rPr>
        <w:t>Produto</w:t>
      </w:r>
      <w:r>
        <w:rPr>
          <w:rFonts w:cs="Calibri"/>
          <w:color w:val="000000"/>
        </w:rPr>
        <w:t xml:space="preserve"> | Avaliação | </w:t>
      </w:r>
      <w:r w:rsidR="005D24B3">
        <w:rPr>
          <w:rFonts w:cs="Calibri"/>
          <w:color w:val="000000"/>
        </w:rPr>
        <w:t>Total de Vendas</w:t>
      </w:r>
    </w:p>
    <w:p w14:paraId="6D9FF54A" w14:textId="77777777" w:rsidR="000B1F0E" w:rsidRDefault="000B1F0E" w:rsidP="0050197E">
      <w:pPr>
        <w:pStyle w:val="PargrafodaLista"/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5FEA1F6F" w14:textId="77777777" w:rsidR="000B1F0E" w:rsidRDefault="000B1F0E" w:rsidP="000B1F0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Os dois produtos que mais constaram em uma única venda</w:t>
      </w:r>
      <w:r>
        <w:rPr>
          <w:rFonts w:asciiTheme="minorHAnsi" w:hAnsiTheme="minorHAnsi" w:cstheme="minorHAnsi"/>
          <w:color w:val="000000"/>
        </w:rPr>
        <w:t>.</w:t>
      </w:r>
    </w:p>
    <w:p w14:paraId="2A191852" w14:textId="1DA76F5B" w:rsidR="000B1F0E" w:rsidRDefault="000B1F0E" w:rsidP="000B1F0E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B1F0E">
        <w:rPr>
          <w:rFonts w:asciiTheme="minorHAnsi" w:hAnsiTheme="minorHAnsi" w:cstheme="minorHAnsi"/>
          <w:color w:val="000000"/>
          <w:sz w:val="22"/>
          <w:szCs w:val="22"/>
        </w:rPr>
        <w:t xml:space="preserve">Aqui está o grande desafio: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deseja descobrir quais foram os 2 produtos que mais aparecerem em uma venda. O objetivo é descobrir produtos que são vendidos em conjunto para </w:t>
      </w:r>
      <w:r w:rsidR="00902DE5">
        <w:rPr>
          <w:rFonts w:asciiTheme="minorHAnsi" w:hAnsiTheme="minorHAnsi" w:cstheme="minorHAnsi"/>
          <w:color w:val="000000"/>
          <w:sz w:val="22"/>
          <w:szCs w:val="22"/>
        </w:rPr>
        <w:t>deixá-los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próximos no supermercado. EX: fralda e cerveja</w:t>
      </w:r>
      <w:r w:rsidR="00902DE5">
        <w:rPr>
          <w:rFonts w:asciiTheme="minorHAnsi" w:hAnsiTheme="minorHAnsi" w:cstheme="minorHAnsi"/>
          <w:color w:val="000000"/>
          <w:sz w:val="22"/>
          <w:szCs w:val="22"/>
        </w:rPr>
        <w:t>, carvão e cerveja, etc.</w:t>
      </w:r>
    </w:p>
    <w:p w14:paraId="294C5387" w14:textId="77777777" w:rsidR="000B1F0E" w:rsidRDefault="000B1F0E" w:rsidP="000B1F0E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176EC9F0" w14:textId="77777777" w:rsidR="00902DE5" w:rsidRDefault="00902DE5" w:rsidP="000B1F0E">
      <w:pPr>
        <w:autoSpaceDE w:val="0"/>
        <w:autoSpaceDN w:val="0"/>
        <w:adjustRightInd w:val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12C9293D" w14:textId="3B67C7F5" w:rsidR="003A1C63" w:rsidRPr="00365A13" w:rsidRDefault="003A1C63" w:rsidP="000B1F0E">
      <w:pPr>
        <w:autoSpaceDE w:val="0"/>
        <w:autoSpaceDN w:val="0"/>
        <w:adjustRightInd w:val="0"/>
        <w:ind w:left="720"/>
        <w:rPr>
          <w:rFonts w:ascii="Calibri" w:hAnsi="Calibri" w:cs="Calibri"/>
          <w:color w:val="000000"/>
          <w:sz w:val="22"/>
          <w:szCs w:val="22"/>
        </w:rPr>
      </w:pPr>
      <w:r w:rsidRPr="00365A13">
        <w:rPr>
          <w:rFonts w:ascii="Calibri" w:hAnsi="Calibri" w:cs="Calibri"/>
          <w:color w:val="000000"/>
          <w:sz w:val="22"/>
          <w:szCs w:val="22"/>
        </w:rPr>
        <w:t>Informe abaixo os opCodes que foram desenvolvidos.</w:t>
      </w:r>
    </w:p>
    <w:p w14:paraId="4A3FCC72" w14:textId="77777777" w:rsidR="003A1C63" w:rsidRPr="00365A13" w:rsidRDefault="003A1C63" w:rsidP="003A1C6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4394"/>
      </w:tblGrid>
      <w:tr w:rsidR="003A1C63" w:rsidRPr="00365A13" w14:paraId="6B0A5D91" w14:textId="77777777" w:rsidTr="005E560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30F9A" w14:textId="77777777" w:rsidR="003A1C63" w:rsidRPr="00365A13" w:rsidRDefault="003A1C63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OPCODE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A46CA" w14:textId="678A3145" w:rsidR="003A1C63" w:rsidRPr="00365A13" w:rsidRDefault="003A1C63" w:rsidP="005E56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MARQUE UM X OS OPCODES DESENVOLVIDOS</w:t>
            </w:r>
          </w:p>
        </w:tc>
      </w:tr>
      <w:tr w:rsidR="003A1C63" w:rsidRPr="00365A13" w14:paraId="0DD4F0D7" w14:textId="77777777" w:rsidTr="005E560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467A3" w14:textId="77777777" w:rsidR="003A1C63" w:rsidRPr="00365A13" w:rsidRDefault="003A1C63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87CB5" w14:textId="77777777" w:rsidR="003A1C63" w:rsidRPr="00365A13" w:rsidRDefault="003A1C63" w:rsidP="005E56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A1C63" w:rsidRPr="00365A13" w14:paraId="326A4F67" w14:textId="77777777" w:rsidTr="005E560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82DB7" w14:textId="77777777" w:rsidR="003A1C63" w:rsidRPr="00365A13" w:rsidRDefault="003A1C63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E9581" w14:textId="77777777" w:rsidR="003A1C63" w:rsidRPr="00365A13" w:rsidRDefault="003A1C63" w:rsidP="005E56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A1C63" w:rsidRPr="00365A13" w14:paraId="74B0294D" w14:textId="77777777" w:rsidTr="005E560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4FE95" w14:textId="77777777" w:rsidR="003A1C63" w:rsidRPr="00365A13" w:rsidRDefault="003A1C63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75DA4" w14:textId="77777777" w:rsidR="003A1C63" w:rsidRPr="00365A13" w:rsidRDefault="003A1C63" w:rsidP="005E56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A1C63" w:rsidRPr="00365A13" w14:paraId="652AF013" w14:textId="77777777" w:rsidTr="005E560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D6F2D" w14:textId="77777777" w:rsidR="003A1C63" w:rsidRPr="00365A13" w:rsidRDefault="003A1C63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EE318" w14:textId="77777777" w:rsidR="003A1C63" w:rsidRPr="00365A13" w:rsidRDefault="003A1C63" w:rsidP="005E56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A1C63" w:rsidRPr="00365A13" w14:paraId="2A47C509" w14:textId="77777777" w:rsidTr="005E560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8F95F" w14:textId="77777777" w:rsidR="003A1C63" w:rsidRPr="00365A13" w:rsidRDefault="003A1C63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37DA3" w14:textId="77777777" w:rsidR="003A1C63" w:rsidRPr="00365A13" w:rsidRDefault="003A1C63" w:rsidP="005E56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A1C63" w:rsidRPr="00365A13" w14:paraId="7866BE89" w14:textId="77777777" w:rsidTr="005E560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EB6A0" w14:textId="77777777" w:rsidR="003A1C63" w:rsidRPr="00365A13" w:rsidRDefault="003A1C63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0CF20" w14:textId="77777777" w:rsidR="003A1C63" w:rsidRPr="00365A13" w:rsidRDefault="003A1C63" w:rsidP="005E56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A1C63" w:rsidRPr="00365A13" w14:paraId="123D07C5" w14:textId="77777777" w:rsidTr="005E560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88BA7" w14:textId="77777777" w:rsidR="003A1C63" w:rsidRPr="00365A13" w:rsidRDefault="003A1C63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23F24" w14:textId="77777777" w:rsidR="003A1C63" w:rsidRPr="00365A13" w:rsidRDefault="003A1C63" w:rsidP="005E56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07408" w:rsidRPr="00365A13" w14:paraId="4FD7B0D8" w14:textId="77777777" w:rsidTr="005E560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4D5A5" w14:textId="20A829BC" w:rsidR="00B07408" w:rsidRPr="00365A13" w:rsidRDefault="00B07408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51873" w14:textId="77777777" w:rsidR="00B07408" w:rsidRPr="00365A13" w:rsidRDefault="00B07408" w:rsidP="005E56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A1C63" w:rsidRPr="00365A13" w14:paraId="6D86266C" w14:textId="77777777" w:rsidTr="005E560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FD32D" w14:textId="77777777" w:rsidR="003A1C63" w:rsidRPr="00365A13" w:rsidRDefault="003A1C63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5518B" w14:textId="77777777" w:rsidR="003A1C63" w:rsidRPr="00365A13" w:rsidRDefault="003A1C63" w:rsidP="005E56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A1C63" w:rsidRPr="00365A13" w14:paraId="372D1208" w14:textId="77777777" w:rsidTr="005E560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CF0C6" w14:textId="77777777" w:rsidR="003A1C63" w:rsidRPr="00365A13" w:rsidRDefault="003A1C63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DB95E" w14:textId="77777777" w:rsidR="003A1C63" w:rsidRPr="00365A13" w:rsidRDefault="003A1C63" w:rsidP="005E56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A1C63" w:rsidRPr="00365A13" w14:paraId="4510593E" w14:textId="77777777" w:rsidTr="005E560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9904D" w14:textId="77777777" w:rsidR="003A1C63" w:rsidRPr="00365A13" w:rsidRDefault="003A1C63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1BA2F" w14:textId="77777777" w:rsidR="003A1C63" w:rsidRPr="00365A13" w:rsidRDefault="003A1C63" w:rsidP="005E56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A1C63" w:rsidRPr="00365A13" w14:paraId="6D384DDF" w14:textId="77777777" w:rsidTr="005E560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C73E5" w14:textId="77777777" w:rsidR="003A1C63" w:rsidRPr="00365A13" w:rsidRDefault="003A1C63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6DFE5" w14:textId="77777777" w:rsidR="003A1C63" w:rsidRPr="00365A13" w:rsidRDefault="003A1C63" w:rsidP="005E56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A1C63" w:rsidRPr="00365A13" w14:paraId="268867CE" w14:textId="77777777" w:rsidTr="005E560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0639E" w14:textId="77777777" w:rsidR="003A1C63" w:rsidRPr="00365A13" w:rsidRDefault="003A1C63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A64C4" w14:textId="77777777" w:rsidR="003A1C63" w:rsidRPr="00365A13" w:rsidRDefault="003A1C63" w:rsidP="005E56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A1C63" w:rsidRPr="00365A13" w14:paraId="21F1E00B" w14:textId="77777777" w:rsidTr="005E560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310F1" w14:textId="77777777" w:rsidR="003A1C63" w:rsidRPr="00365A13" w:rsidRDefault="003A1C63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DD5DA" w14:textId="77777777" w:rsidR="003A1C63" w:rsidRPr="00365A13" w:rsidRDefault="003A1C63" w:rsidP="005E56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A1C63" w:rsidRPr="00365A13" w14:paraId="792FB18D" w14:textId="77777777" w:rsidTr="005E560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CC349" w14:textId="77777777" w:rsidR="003A1C63" w:rsidRPr="00365A13" w:rsidRDefault="003A1C63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CB7AF" w14:textId="77777777" w:rsidR="003A1C63" w:rsidRPr="00365A13" w:rsidRDefault="003A1C63" w:rsidP="005E56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A1C63" w:rsidRPr="00365A13" w14:paraId="3F8DA2A4" w14:textId="77777777" w:rsidTr="005E560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B6D87" w14:textId="77777777" w:rsidR="003A1C63" w:rsidRPr="00365A13" w:rsidRDefault="003A1C63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59EE5" w14:textId="77777777" w:rsidR="003A1C63" w:rsidRPr="00365A13" w:rsidRDefault="003A1C63" w:rsidP="005E56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A1C63" w:rsidRPr="00365A13" w14:paraId="7A71C42F" w14:textId="77777777" w:rsidTr="005E560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53356" w14:textId="77777777" w:rsidR="003A1C63" w:rsidRPr="00365A13" w:rsidRDefault="003A1C63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Q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F4833" w14:textId="77777777" w:rsidR="003A1C63" w:rsidRPr="00365A13" w:rsidRDefault="003A1C63" w:rsidP="005E56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02DE5" w:rsidRPr="00365A13" w14:paraId="25C7A556" w14:textId="77777777" w:rsidTr="005E560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1665C" w14:textId="771E9B6C" w:rsidR="00902DE5" w:rsidRPr="00365A13" w:rsidRDefault="00902DE5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0A0DA" w14:textId="77777777" w:rsidR="00902DE5" w:rsidRPr="00365A13" w:rsidRDefault="00902DE5" w:rsidP="005E56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02DE5" w:rsidRPr="00365A13" w14:paraId="59FC30D6" w14:textId="77777777" w:rsidTr="005E560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EE777" w14:textId="3AEA597C" w:rsidR="00902DE5" w:rsidRDefault="00902DE5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2AFB8" w14:textId="77777777" w:rsidR="00902DE5" w:rsidRPr="00365A13" w:rsidRDefault="00902DE5" w:rsidP="005E56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02DE5" w:rsidRPr="00365A13" w14:paraId="2CAAD891" w14:textId="77777777" w:rsidTr="005E560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3A7D6" w14:textId="31430579" w:rsidR="00902DE5" w:rsidRDefault="00902DE5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A7804" w14:textId="77777777" w:rsidR="00902DE5" w:rsidRPr="00365A13" w:rsidRDefault="00902DE5" w:rsidP="005E56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02DE5" w:rsidRPr="00365A13" w14:paraId="4A6D50EC" w14:textId="77777777" w:rsidTr="005E560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96F4B" w14:textId="5FF4B5DF" w:rsidR="00902DE5" w:rsidRDefault="00902DE5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F72A0" w14:textId="77777777" w:rsidR="00902DE5" w:rsidRPr="00365A13" w:rsidRDefault="00902DE5" w:rsidP="005E56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9804258" w14:textId="77777777" w:rsidR="003A1C63" w:rsidRPr="00365A13" w:rsidRDefault="003A1C63" w:rsidP="003A1C6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eastAsia="en-US"/>
        </w:rPr>
      </w:pPr>
    </w:p>
    <w:p w14:paraId="487E332A" w14:textId="77777777" w:rsidR="003A1C63" w:rsidRPr="00365A13" w:rsidRDefault="003A1C63" w:rsidP="003A1C63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FF0000"/>
          <w:sz w:val="22"/>
          <w:szCs w:val="22"/>
        </w:rPr>
      </w:pPr>
      <w:r w:rsidRPr="00365A13">
        <w:rPr>
          <w:rFonts w:ascii="Calibri" w:hAnsi="Calibri" w:cs="Calibri"/>
          <w:b/>
          <w:color w:val="FF0000"/>
          <w:sz w:val="22"/>
          <w:szCs w:val="22"/>
        </w:rPr>
        <w:t xml:space="preserve">*** Esta ficha deverá ser entregue juntamente com o trabalho (via moodle)*** </w:t>
      </w:r>
    </w:p>
    <w:p w14:paraId="2C7D9C37" w14:textId="77777777" w:rsidR="003A1C63" w:rsidRPr="00365A13" w:rsidRDefault="003A1C63" w:rsidP="003A1C63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FF0000"/>
          <w:sz w:val="22"/>
          <w:szCs w:val="22"/>
        </w:rPr>
      </w:pPr>
      <w:r w:rsidRPr="00365A13">
        <w:rPr>
          <w:rFonts w:ascii="Calibri" w:hAnsi="Calibri" w:cs="Calibri"/>
          <w:b/>
          <w:color w:val="FF0000"/>
          <w:sz w:val="22"/>
          <w:szCs w:val="22"/>
        </w:rPr>
        <w:t>Todos os trabalhos deverão ser apresentados</w:t>
      </w:r>
    </w:p>
    <w:p w14:paraId="69DEA82B" w14:textId="77777777" w:rsidR="003A1C63" w:rsidRPr="00365A13" w:rsidRDefault="003A1C63" w:rsidP="003A1C63">
      <w:pPr>
        <w:autoSpaceDE w:val="0"/>
        <w:autoSpaceDN w:val="0"/>
        <w:adjustRightInd w:val="0"/>
        <w:rPr>
          <w:rFonts w:ascii="Calibri" w:hAnsi="Calibri" w:cs="Calibri"/>
          <w:b/>
          <w:color w:val="FF0000"/>
          <w:sz w:val="22"/>
          <w:szCs w:val="22"/>
        </w:rPr>
      </w:pPr>
    </w:p>
    <w:p w14:paraId="1DE670AF" w14:textId="77777777" w:rsidR="003A1C63" w:rsidRPr="00365A13" w:rsidRDefault="003A1C63" w:rsidP="003A1C63">
      <w:p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  <w:u w:val="single"/>
        </w:rPr>
      </w:pPr>
      <w:r w:rsidRPr="00365A13">
        <w:rPr>
          <w:rFonts w:ascii="Calibri" w:hAnsi="Calibri" w:cs="Calibri"/>
          <w:b/>
          <w:sz w:val="22"/>
          <w:szCs w:val="22"/>
        </w:rPr>
        <w:t xml:space="preserve">Exemplo  do arquivo  </w:t>
      </w:r>
      <w:r w:rsidRPr="00365A13">
        <w:rPr>
          <w:rFonts w:ascii="Calibri" w:hAnsi="Calibri" w:cs="Calibri"/>
          <w:b/>
          <w:sz w:val="22"/>
          <w:szCs w:val="22"/>
          <w:u w:val="single"/>
        </w:rPr>
        <w:t>Resultado.txt</w:t>
      </w:r>
    </w:p>
    <w:p w14:paraId="2C7DB51A" w14:textId="77777777" w:rsidR="003A1C63" w:rsidRPr="00365A13" w:rsidRDefault="003A1C63" w:rsidP="003A1C63">
      <w:p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</w:p>
    <w:p w14:paraId="6D9983E1" w14:textId="77777777" w:rsidR="003A1C63" w:rsidRPr="00365A13" w:rsidRDefault="003A1C63" w:rsidP="003A1C63">
      <w:pPr>
        <w:autoSpaceDE w:val="0"/>
        <w:autoSpaceDN w:val="0"/>
        <w:adjustRightInd w:val="0"/>
        <w:ind w:left="708"/>
        <w:rPr>
          <w:rFonts w:ascii="Calibri" w:hAnsi="Calibri" w:cs="Calibri"/>
          <w:b/>
          <w:color w:val="4472C4"/>
          <w:sz w:val="22"/>
          <w:szCs w:val="22"/>
        </w:rPr>
      </w:pPr>
      <w:r w:rsidRPr="00365A13">
        <w:rPr>
          <w:rFonts w:ascii="Calibri" w:hAnsi="Calibri" w:cs="Calibri"/>
          <w:b/>
          <w:color w:val="4472C4"/>
          <w:sz w:val="22"/>
          <w:szCs w:val="22"/>
        </w:rPr>
        <w:t>08:17:03</w:t>
      </w:r>
    </w:p>
    <w:p w14:paraId="612442C6" w14:textId="77777777" w:rsidR="00902DE5" w:rsidRPr="00902DE5" w:rsidRDefault="00902DE5" w:rsidP="00902DE5">
      <w:pPr>
        <w:autoSpaceDE w:val="0"/>
        <w:autoSpaceDN w:val="0"/>
        <w:adjustRightInd w:val="0"/>
        <w:ind w:left="708"/>
        <w:rPr>
          <w:rFonts w:ascii="Calibri" w:hAnsi="Calibri" w:cs="Calibri"/>
          <w:b/>
          <w:color w:val="4472C4"/>
          <w:sz w:val="22"/>
          <w:szCs w:val="22"/>
        </w:rPr>
      </w:pPr>
      <w:r w:rsidRPr="00902DE5">
        <w:rPr>
          <w:rFonts w:ascii="Calibri" w:hAnsi="Calibri" w:cs="Calibri"/>
          <w:b/>
          <w:color w:val="4472C4"/>
          <w:sz w:val="22"/>
          <w:szCs w:val="22"/>
        </w:rPr>
        <w:t>A – 5000</w:t>
      </w:r>
    </w:p>
    <w:p w14:paraId="47228803" w14:textId="2E49D037" w:rsidR="00902DE5" w:rsidRPr="00902DE5" w:rsidRDefault="00902DE5" w:rsidP="00902DE5">
      <w:pPr>
        <w:autoSpaceDE w:val="0"/>
        <w:autoSpaceDN w:val="0"/>
        <w:adjustRightInd w:val="0"/>
        <w:ind w:left="708"/>
        <w:rPr>
          <w:rFonts w:ascii="Calibri" w:hAnsi="Calibri" w:cs="Calibri"/>
          <w:b/>
          <w:color w:val="4472C4"/>
          <w:sz w:val="22"/>
          <w:szCs w:val="22"/>
        </w:rPr>
      </w:pPr>
      <w:r>
        <w:rPr>
          <w:rFonts w:ascii="Calibri" w:hAnsi="Calibri" w:cs="Calibri"/>
          <w:b/>
          <w:color w:val="4472C4"/>
          <w:sz w:val="22"/>
          <w:szCs w:val="22"/>
        </w:rPr>
        <w:t>...</w:t>
      </w:r>
    </w:p>
    <w:p w14:paraId="377BCF86" w14:textId="77777777" w:rsidR="00902DE5" w:rsidRPr="00902DE5" w:rsidRDefault="00902DE5" w:rsidP="00902DE5">
      <w:pPr>
        <w:autoSpaceDE w:val="0"/>
        <w:autoSpaceDN w:val="0"/>
        <w:adjustRightInd w:val="0"/>
        <w:ind w:left="708"/>
        <w:rPr>
          <w:rFonts w:ascii="Calibri" w:hAnsi="Calibri" w:cs="Calibri"/>
          <w:b/>
          <w:color w:val="4472C4"/>
          <w:sz w:val="22"/>
          <w:szCs w:val="22"/>
        </w:rPr>
      </w:pPr>
      <w:r w:rsidRPr="00902DE5">
        <w:rPr>
          <w:rFonts w:ascii="Calibri" w:hAnsi="Calibri" w:cs="Calibri"/>
          <w:b/>
          <w:color w:val="4472C4"/>
          <w:sz w:val="22"/>
          <w:szCs w:val="22"/>
        </w:rPr>
        <w:t>H - 01/2021 – 200</w:t>
      </w:r>
    </w:p>
    <w:p w14:paraId="2F5B2C84" w14:textId="60C58FD7" w:rsidR="003A1C63" w:rsidRDefault="00902DE5" w:rsidP="00902DE5">
      <w:pPr>
        <w:autoSpaceDE w:val="0"/>
        <w:autoSpaceDN w:val="0"/>
        <w:adjustRightInd w:val="0"/>
        <w:ind w:left="708"/>
        <w:rPr>
          <w:rFonts w:ascii="Calibri" w:hAnsi="Calibri" w:cs="Calibri"/>
          <w:b/>
          <w:color w:val="4472C4"/>
          <w:sz w:val="22"/>
          <w:szCs w:val="22"/>
        </w:rPr>
      </w:pPr>
      <w:r w:rsidRPr="00902DE5">
        <w:rPr>
          <w:rFonts w:ascii="Calibri" w:hAnsi="Calibri" w:cs="Calibri"/>
          <w:b/>
          <w:color w:val="4472C4"/>
          <w:sz w:val="22"/>
          <w:szCs w:val="22"/>
        </w:rPr>
        <w:t>H - 02/2021 – 321</w:t>
      </w:r>
      <w:r w:rsidR="003A1C63" w:rsidRPr="00902DE5">
        <w:rPr>
          <w:rFonts w:ascii="Calibri" w:hAnsi="Calibri" w:cs="Calibri"/>
          <w:b/>
          <w:color w:val="4472C4"/>
          <w:sz w:val="22"/>
          <w:szCs w:val="22"/>
        </w:rPr>
        <w:t xml:space="preserve"> </w:t>
      </w:r>
    </w:p>
    <w:p w14:paraId="162C1E59" w14:textId="726A9910" w:rsidR="00902DE5" w:rsidRPr="00902DE5" w:rsidRDefault="00902DE5" w:rsidP="00902DE5">
      <w:pPr>
        <w:autoSpaceDE w:val="0"/>
        <w:autoSpaceDN w:val="0"/>
        <w:adjustRightInd w:val="0"/>
        <w:ind w:left="708"/>
        <w:rPr>
          <w:rFonts w:ascii="Calibri" w:hAnsi="Calibri" w:cs="Calibri"/>
          <w:b/>
          <w:color w:val="4472C4"/>
          <w:sz w:val="22"/>
          <w:szCs w:val="22"/>
        </w:rPr>
      </w:pPr>
      <w:r>
        <w:rPr>
          <w:rFonts w:ascii="Calibri" w:hAnsi="Calibri" w:cs="Calibri"/>
          <w:b/>
          <w:color w:val="4472C4"/>
          <w:sz w:val="22"/>
          <w:szCs w:val="22"/>
        </w:rPr>
        <w:t>...</w:t>
      </w:r>
    </w:p>
    <w:p w14:paraId="57C7A0F0" w14:textId="77777777" w:rsidR="003A1C63" w:rsidRPr="00365A13" w:rsidRDefault="003A1C63" w:rsidP="003A1C63">
      <w:pPr>
        <w:autoSpaceDE w:val="0"/>
        <w:autoSpaceDN w:val="0"/>
        <w:adjustRightInd w:val="0"/>
        <w:ind w:left="708"/>
        <w:rPr>
          <w:rFonts w:ascii="Calibri" w:hAnsi="Calibri" w:cs="Calibri"/>
          <w:b/>
          <w:color w:val="4472C4"/>
          <w:sz w:val="22"/>
          <w:szCs w:val="22"/>
        </w:rPr>
      </w:pPr>
      <w:r w:rsidRPr="00365A13">
        <w:rPr>
          <w:rFonts w:ascii="Calibri" w:hAnsi="Calibri" w:cs="Calibri"/>
          <w:b/>
          <w:color w:val="4472C4"/>
          <w:sz w:val="22"/>
          <w:szCs w:val="22"/>
        </w:rPr>
        <w:t>08:18:00</w:t>
      </w:r>
    </w:p>
    <w:p w14:paraId="207600FD" w14:textId="77777777" w:rsidR="003A1C63" w:rsidRPr="00365A13" w:rsidRDefault="003A1C63" w:rsidP="003A1C63">
      <w:pPr>
        <w:autoSpaceDE w:val="0"/>
        <w:autoSpaceDN w:val="0"/>
        <w:adjustRightInd w:val="0"/>
        <w:ind w:left="708"/>
        <w:rPr>
          <w:rFonts w:ascii="Calibri" w:hAnsi="Calibri" w:cs="Calibri"/>
          <w:b/>
          <w:color w:val="4472C4"/>
          <w:sz w:val="22"/>
          <w:szCs w:val="22"/>
        </w:rPr>
      </w:pPr>
      <w:r w:rsidRPr="00365A13">
        <w:rPr>
          <w:rFonts w:ascii="Calibri" w:hAnsi="Calibri" w:cs="Calibri"/>
          <w:b/>
          <w:color w:val="4472C4"/>
          <w:sz w:val="22"/>
          <w:szCs w:val="22"/>
        </w:rPr>
        <w:t>57</w:t>
      </w:r>
    </w:p>
    <w:p w14:paraId="1D301115" w14:textId="77777777" w:rsidR="003A1C63" w:rsidRPr="00365A13" w:rsidRDefault="003A1C63" w:rsidP="003A1C63">
      <w:pPr>
        <w:autoSpaceDE w:val="0"/>
        <w:autoSpaceDN w:val="0"/>
        <w:adjustRightInd w:val="0"/>
        <w:rPr>
          <w:rFonts w:ascii="Calibri" w:hAnsi="Calibri" w:cs="Calibri"/>
          <w:b/>
          <w:color w:val="FF0000"/>
          <w:sz w:val="22"/>
          <w:szCs w:val="22"/>
        </w:rPr>
      </w:pPr>
    </w:p>
    <w:p w14:paraId="580C23ED" w14:textId="77777777" w:rsidR="003A1C63" w:rsidRPr="00365A13" w:rsidRDefault="003A1C63" w:rsidP="003A1C63">
      <w:pPr>
        <w:autoSpaceDE w:val="0"/>
        <w:autoSpaceDN w:val="0"/>
        <w:adjustRightInd w:val="0"/>
        <w:rPr>
          <w:rFonts w:ascii="Calibri" w:hAnsi="Calibri" w:cs="Calibri"/>
          <w:b/>
          <w:color w:val="FF0000"/>
          <w:sz w:val="22"/>
          <w:szCs w:val="22"/>
        </w:rPr>
      </w:pPr>
    </w:p>
    <w:p w14:paraId="64CB1802" w14:textId="77777777" w:rsidR="003A1C63" w:rsidRPr="00365A13" w:rsidRDefault="003A1C63" w:rsidP="003A1C63">
      <w:pPr>
        <w:rPr>
          <w:rFonts w:ascii="Calibri" w:hAnsi="Calibri" w:cs="Calibri"/>
          <w:b/>
          <w:sz w:val="22"/>
          <w:szCs w:val="22"/>
        </w:rPr>
      </w:pPr>
      <w:r w:rsidRPr="00365A13">
        <w:rPr>
          <w:rFonts w:ascii="Calibri" w:hAnsi="Calibri" w:cs="Calibri"/>
          <w:b/>
          <w:sz w:val="22"/>
          <w:szCs w:val="22"/>
        </w:rPr>
        <w:t xml:space="preserve">Pontuação: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1280"/>
        <w:gridCol w:w="7817"/>
      </w:tblGrid>
      <w:tr w:rsidR="003A1C63" w:rsidRPr="00365A13" w14:paraId="454F74C4" w14:textId="77777777" w:rsidTr="00A05EDC">
        <w:trPr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4E78E" w14:textId="77777777" w:rsidR="003A1C63" w:rsidRPr="00365A13" w:rsidRDefault="003A1C63" w:rsidP="005E560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65A13">
              <w:rPr>
                <w:rFonts w:ascii="Calibri" w:hAnsi="Calibri" w:cs="Calibri"/>
                <w:b/>
                <w:sz w:val="22"/>
                <w:szCs w:val="22"/>
              </w:rPr>
              <w:t>OpCode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422D4" w14:textId="77777777" w:rsidR="003A1C63" w:rsidRPr="00365A13" w:rsidRDefault="003A1C63" w:rsidP="005E560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65A13">
              <w:rPr>
                <w:rFonts w:ascii="Calibri" w:hAnsi="Calibri" w:cs="Calibri"/>
                <w:b/>
                <w:sz w:val="22"/>
                <w:szCs w:val="22"/>
              </w:rPr>
              <w:t>Nota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FC99" w14:textId="77777777" w:rsidR="003A1C63" w:rsidRPr="00365A13" w:rsidRDefault="003A1C63" w:rsidP="005E560D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3A1C63" w:rsidRPr="00365A13" w14:paraId="69BE3D12" w14:textId="77777777" w:rsidTr="00A05EDC">
        <w:trPr>
          <w:trHeight w:val="510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F4E5C" w14:textId="77777777" w:rsidR="003A1C63" w:rsidRPr="00365A13" w:rsidRDefault="003A1C63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DDA04" w14:textId="77777777" w:rsidR="003A1C63" w:rsidRPr="00365A13" w:rsidRDefault="003A1C63" w:rsidP="005E560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65A13">
              <w:rPr>
                <w:rFonts w:ascii="Calibri" w:hAnsi="Calibri" w:cs="Calibri"/>
                <w:b/>
                <w:sz w:val="22"/>
                <w:szCs w:val="22"/>
              </w:rPr>
              <w:t>0,25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A6F1" w14:textId="77777777" w:rsidR="003A1C63" w:rsidRPr="00365A13" w:rsidRDefault="003A1C63" w:rsidP="005E560D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3A1C63" w:rsidRPr="00365A13" w14:paraId="6158CF61" w14:textId="77777777" w:rsidTr="00A05EDC">
        <w:trPr>
          <w:trHeight w:val="510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9CD5B" w14:textId="77777777" w:rsidR="003A1C63" w:rsidRPr="00365A13" w:rsidRDefault="003A1C63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7F287" w14:textId="77777777" w:rsidR="003A1C63" w:rsidRPr="00365A13" w:rsidRDefault="003A1C63" w:rsidP="005E560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65A13">
              <w:rPr>
                <w:rFonts w:ascii="Calibri" w:hAnsi="Calibri" w:cs="Calibri"/>
                <w:b/>
                <w:sz w:val="22"/>
                <w:szCs w:val="22"/>
              </w:rPr>
              <w:t>0,25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F00D" w14:textId="77777777" w:rsidR="003A1C63" w:rsidRPr="00365A13" w:rsidRDefault="003A1C63" w:rsidP="005E560D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A05EDC" w:rsidRPr="00365A13" w14:paraId="0CD26E2E" w14:textId="77777777" w:rsidTr="00A05EDC">
        <w:trPr>
          <w:trHeight w:val="510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89FF9" w14:textId="77777777" w:rsidR="00A05EDC" w:rsidRPr="00365A13" w:rsidRDefault="00A05EDC" w:rsidP="00A05ED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DC954" w14:textId="24CC7015" w:rsidR="00A05EDC" w:rsidRPr="00365A13" w:rsidRDefault="00A05EDC" w:rsidP="00A05ED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65A13">
              <w:rPr>
                <w:rFonts w:ascii="Calibri" w:hAnsi="Calibri" w:cs="Calibri"/>
                <w:b/>
                <w:sz w:val="22"/>
                <w:szCs w:val="22"/>
              </w:rPr>
              <w:t>0,25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18C5B" w14:textId="77777777" w:rsidR="00A05EDC" w:rsidRPr="00365A13" w:rsidRDefault="00A05EDC" w:rsidP="00A05EDC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A05EDC" w:rsidRPr="00365A13" w14:paraId="34053923" w14:textId="77777777" w:rsidTr="00A05EDC">
        <w:trPr>
          <w:trHeight w:val="510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99C7F" w14:textId="77777777" w:rsidR="00A05EDC" w:rsidRPr="00365A13" w:rsidRDefault="00A05EDC" w:rsidP="00A05ED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5A068" w14:textId="30E2D873" w:rsidR="00A05EDC" w:rsidRPr="00365A13" w:rsidRDefault="00A05EDC" w:rsidP="00A05ED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65A13">
              <w:rPr>
                <w:rFonts w:ascii="Calibri" w:hAnsi="Calibri" w:cs="Calibri"/>
                <w:b/>
                <w:sz w:val="22"/>
                <w:szCs w:val="22"/>
              </w:rPr>
              <w:t>0,25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7A1C1" w14:textId="77777777" w:rsidR="00A05EDC" w:rsidRPr="00365A13" w:rsidRDefault="00A05EDC" w:rsidP="00A05EDC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A05EDC" w:rsidRPr="00365A13" w14:paraId="0AC1EE91" w14:textId="77777777" w:rsidTr="00A05EDC">
        <w:trPr>
          <w:trHeight w:val="510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DCD41" w14:textId="77777777" w:rsidR="00A05EDC" w:rsidRPr="00365A13" w:rsidRDefault="00A05EDC" w:rsidP="00A05ED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812C6" w14:textId="7033D306" w:rsidR="00A05EDC" w:rsidRPr="00365A13" w:rsidRDefault="00A05EDC" w:rsidP="00A05ED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65A13">
              <w:rPr>
                <w:rFonts w:ascii="Calibri" w:hAnsi="Calibri" w:cs="Calibri"/>
                <w:b/>
                <w:sz w:val="22"/>
                <w:szCs w:val="22"/>
              </w:rPr>
              <w:t>0,25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51FCD" w14:textId="77777777" w:rsidR="00A05EDC" w:rsidRPr="00365A13" w:rsidRDefault="00A05EDC" w:rsidP="00A05E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05EDC" w:rsidRPr="00365A13" w14:paraId="4673438A" w14:textId="77777777" w:rsidTr="00A05EDC">
        <w:trPr>
          <w:trHeight w:val="454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9E427" w14:textId="77777777" w:rsidR="00A05EDC" w:rsidRPr="00365A13" w:rsidRDefault="00A05EDC" w:rsidP="00A05ED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27A7E" w14:textId="3F1E7B41" w:rsidR="00A05EDC" w:rsidRPr="00365A13" w:rsidRDefault="00A05EDC" w:rsidP="00A05ED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0,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5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2285C" w14:textId="77777777" w:rsidR="00A05EDC" w:rsidRPr="00365A13" w:rsidRDefault="00A05EDC" w:rsidP="00A05E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05EDC" w:rsidRPr="00365A13" w14:paraId="337F7928" w14:textId="77777777" w:rsidTr="00A05EDC">
        <w:trPr>
          <w:trHeight w:val="454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2D12F" w14:textId="77777777" w:rsidR="00A05EDC" w:rsidRPr="00365A13" w:rsidRDefault="00A05EDC" w:rsidP="00A05ED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FDFED" w14:textId="38F05BBD" w:rsidR="00A05EDC" w:rsidRPr="00365A13" w:rsidRDefault="00A05EDC" w:rsidP="00A05ED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0,5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E5780" w14:textId="77777777" w:rsidR="00A05EDC" w:rsidRPr="00365A13" w:rsidRDefault="00A05EDC" w:rsidP="00A05E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05EDC" w:rsidRPr="00365A13" w14:paraId="020CF40A" w14:textId="77777777" w:rsidTr="00A05EDC">
        <w:trPr>
          <w:trHeight w:val="454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3DB04" w14:textId="45FAE80B" w:rsidR="00A05EDC" w:rsidRPr="00365A13" w:rsidRDefault="00A05EDC" w:rsidP="00A05ED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6175A" w14:textId="22BFCC75" w:rsidR="00A05EDC" w:rsidRPr="00365A13" w:rsidRDefault="00A05EDC" w:rsidP="00A05ED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0,5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A8493" w14:textId="77777777" w:rsidR="00A05EDC" w:rsidRPr="00365A13" w:rsidRDefault="00A05EDC" w:rsidP="00A05E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05EDC" w:rsidRPr="00365A13" w14:paraId="30E704FB" w14:textId="77777777" w:rsidTr="00A05EDC">
        <w:trPr>
          <w:trHeight w:val="454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7BB17" w14:textId="77777777" w:rsidR="00A05EDC" w:rsidRPr="00365A13" w:rsidRDefault="00A05EDC" w:rsidP="00A05ED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126BE" w14:textId="0C5BD93B" w:rsidR="00A05EDC" w:rsidRPr="00365A13" w:rsidRDefault="00A05EDC" w:rsidP="00A05ED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0,5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80225" w14:textId="77777777" w:rsidR="00A05EDC" w:rsidRPr="00365A13" w:rsidRDefault="00A05EDC" w:rsidP="00A05E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05EDC" w:rsidRPr="00365A13" w14:paraId="7F848264" w14:textId="77777777" w:rsidTr="00A05EDC">
        <w:trPr>
          <w:trHeight w:val="454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6EC3A" w14:textId="77777777" w:rsidR="00A05EDC" w:rsidRPr="00365A13" w:rsidRDefault="00A05EDC" w:rsidP="00A05ED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12BC8" w14:textId="1240D7BF" w:rsidR="00A05EDC" w:rsidRPr="00365A13" w:rsidRDefault="00A05EDC" w:rsidP="00A05ED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0,5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99923" w14:textId="77777777" w:rsidR="00A05EDC" w:rsidRPr="00365A13" w:rsidRDefault="00A05EDC" w:rsidP="00A05E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05EDC" w:rsidRPr="00365A13" w14:paraId="52B1403F" w14:textId="77777777" w:rsidTr="00A05EDC">
        <w:trPr>
          <w:trHeight w:val="454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3CC1" w14:textId="77777777" w:rsidR="00A05EDC" w:rsidRPr="00365A13" w:rsidRDefault="00A05EDC" w:rsidP="00A05ED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671E3" w14:textId="38AD0133" w:rsidR="00A05EDC" w:rsidRPr="00365A13" w:rsidRDefault="00A05EDC" w:rsidP="00A05ED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0,5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BC6AA" w14:textId="77777777" w:rsidR="00A05EDC" w:rsidRPr="00365A13" w:rsidRDefault="00A05EDC" w:rsidP="00A05E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05EDC" w:rsidRPr="00365A13" w14:paraId="54C326D6" w14:textId="77777777" w:rsidTr="00A05EDC">
        <w:trPr>
          <w:trHeight w:val="454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A9E94" w14:textId="77777777" w:rsidR="00A05EDC" w:rsidRPr="00365A13" w:rsidRDefault="00A05EDC" w:rsidP="00A05ED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290F8" w14:textId="7232D514" w:rsidR="00A05EDC" w:rsidRPr="00365A13" w:rsidRDefault="00A05EDC" w:rsidP="00A05ED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0,5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06803" w14:textId="77777777" w:rsidR="00A05EDC" w:rsidRPr="00365A13" w:rsidRDefault="00A05EDC" w:rsidP="00A05E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05EDC" w:rsidRPr="00365A13" w14:paraId="6C85D898" w14:textId="77777777" w:rsidTr="00A05EDC">
        <w:trPr>
          <w:trHeight w:val="454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5C15F" w14:textId="77777777" w:rsidR="00A05EDC" w:rsidRPr="00365A13" w:rsidRDefault="00A05EDC" w:rsidP="00A05ED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84D5A" w14:textId="6CAAA510" w:rsidR="00A05EDC" w:rsidRPr="00365A13" w:rsidRDefault="00A05EDC" w:rsidP="00A05ED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0,5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C487E" w14:textId="77777777" w:rsidR="00A05EDC" w:rsidRPr="00365A13" w:rsidRDefault="00A05EDC" w:rsidP="00A05E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05EDC" w:rsidRPr="00365A13" w14:paraId="32420BAC" w14:textId="77777777" w:rsidTr="00A05EDC">
        <w:trPr>
          <w:trHeight w:val="454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342B7" w14:textId="77777777" w:rsidR="00A05EDC" w:rsidRPr="00365A13" w:rsidRDefault="00A05EDC" w:rsidP="00A05ED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35E4A" w14:textId="1D8854F7" w:rsidR="00A05EDC" w:rsidRPr="00365A13" w:rsidRDefault="00A05EDC" w:rsidP="00A05ED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0,5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527BC" w14:textId="77777777" w:rsidR="00A05EDC" w:rsidRPr="00365A13" w:rsidRDefault="00A05EDC" w:rsidP="00A05E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05EDC" w:rsidRPr="00365A13" w14:paraId="55DEDCC6" w14:textId="77777777" w:rsidTr="00A05EDC">
        <w:trPr>
          <w:trHeight w:val="454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69E0D" w14:textId="77777777" w:rsidR="00A05EDC" w:rsidRPr="00365A13" w:rsidRDefault="00A05EDC" w:rsidP="00A05ED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A2706" w14:textId="601CC942" w:rsidR="00A05EDC" w:rsidRPr="00365A13" w:rsidRDefault="00A05EDC" w:rsidP="00A05ED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0,5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7E3E7" w14:textId="77777777" w:rsidR="00A05EDC" w:rsidRPr="00365A13" w:rsidRDefault="00A05EDC" w:rsidP="00A05E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05EDC" w:rsidRPr="00365A13" w14:paraId="1FDB6086" w14:textId="77777777" w:rsidTr="00A05EDC">
        <w:trPr>
          <w:trHeight w:val="454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8792F" w14:textId="77777777" w:rsidR="00A05EDC" w:rsidRPr="00365A13" w:rsidRDefault="00A05EDC" w:rsidP="00A05ED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DF76F" w14:textId="0507C939" w:rsidR="00A05EDC" w:rsidRPr="00365A13" w:rsidRDefault="00A05EDC" w:rsidP="00A05ED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0,5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44B9" w14:textId="77777777" w:rsidR="00A05EDC" w:rsidRPr="00365A13" w:rsidRDefault="00A05EDC" w:rsidP="00A05E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05EDC" w:rsidRPr="00365A13" w14:paraId="34597D3B" w14:textId="77777777" w:rsidTr="00A05EDC">
        <w:trPr>
          <w:trHeight w:val="454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2BD23" w14:textId="77777777" w:rsidR="00A05EDC" w:rsidRPr="00365A13" w:rsidRDefault="00A05EDC" w:rsidP="00A05ED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5A13">
              <w:rPr>
                <w:rFonts w:ascii="Calibri" w:hAnsi="Calibri" w:cs="Calibri"/>
                <w:color w:val="000000"/>
                <w:sz w:val="22"/>
                <w:szCs w:val="22"/>
              </w:rPr>
              <w:t>Q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EB3FD" w14:textId="7C635D58" w:rsidR="00A05EDC" w:rsidRPr="00365A13" w:rsidRDefault="00A05EDC" w:rsidP="00A05ED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0,5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BEDAB" w14:textId="77777777" w:rsidR="00A05EDC" w:rsidRPr="00365A13" w:rsidRDefault="00A05EDC" w:rsidP="00A05E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05EDC" w:rsidRPr="00365A13" w14:paraId="205E5B9B" w14:textId="77777777" w:rsidTr="00A05EDC">
        <w:trPr>
          <w:trHeight w:val="454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94E62" w14:textId="59B204FE" w:rsidR="00A05EDC" w:rsidRPr="00365A13" w:rsidRDefault="00A05EDC" w:rsidP="00A05ED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0E909" w14:textId="1D532A23" w:rsidR="00A05EDC" w:rsidRPr="00365A13" w:rsidRDefault="00A05EDC" w:rsidP="00A05ED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0,5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8B32A" w14:textId="77777777" w:rsidR="00A05EDC" w:rsidRPr="00365A13" w:rsidRDefault="00A05EDC" w:rsidP="00A05E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05EDC" w:rsidRPr="00365A13" w14:paraId="52BFD014" w14:textId="77777777" w:rsidTr="00A05EDC">
        <w:trPr>
          <w:trHeight w:val="454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D73B2" w14:textId="239E6BF4" w:rsidR="00A05EDC" w:rsidRDefault="00A05EDC" w:rsidP="00A05ED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C59B8" w14:textId="5E189ABF" w:rsidR="00A05EDC" w:rsidRPr="00365A13" w:rsidRDefault="00A05EDC" w:rsidP="00A05ED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0,5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AAA9B" w14:textId="77777777" w:rsidR="00A05EDC" w:rsidRPr="00365A13" w:rsidRDefault="00A05EDC" w:rsidP="00A05E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05EDC" w:rsidRPr="00365A13" w14:paraId="2D31CCB3" w14:textId="77777777" w:rsidTr="00A05EDC">
        <w:trPr>
          <w:trHeight w:val="454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1F2C4" w14:textId="6A86C2B8" w:rsidR="00A05EDC" w:rsidRDefault="00A05EDC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B0572" w14:textId="34855CD0" w:rsidR="00A05EDC" w:rsidRPr="00365A13" w:rsidRDefault="00A05EDC" w:rsidP="005E560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CC1C1" w14:textId="77777777" w:rsidR="00A05EDC" w:rsidRPr="00365A13" w:rsidRDefault="00A05EDC" w:rsidP="005E56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05EDC" w:rsidRPr="00365A13" w14:paraId="20F5C5ED" w14:textId="77777777" w:rsidTr="00A05EDC">
        <w:trPr>
          <w:trHeight w:val="454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AA1B0" w14:textId="0FB6CCC6" w:rsidR="00A05EDC" w:rsidRDefault="00A05EDC" w:rsidP="005E56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98434" w14:textId="32F678CF" w:rsidR="00A05EDC" w:rsidRPr="00365A13" w:rsidRDefault="00A05EDC" w:rsidP="005E560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17942" w14:textId="77777777" w:rsidR="00A05EDC" w:rsidRPr="00365A13" w:rsidRDefault="00A05EDC" w:rsidP="005E56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E8C5838" w14:textId="7C32E719" w:rsidR="00E62A08" w:rsidRDefault="00E62A08">
      <w:pPr>
        <w:rPr>
          <w:rFonts w:ascii="Calibri" w:hAnsi="Calibri"/>
          <w:b/>
          <w:sz w:val="22"/>
          <w:szCs w:val="22"/>
        </w:rPr>
      </w:pPr>
    </w:p>
    <w:p w14:paraId="47D8A749" w14:textId="77777777" w:rsidR="00A05EDC" w:rsidRDefault="00A05EDC">
      <w:pPr>
        <w:rPr>
          <w:rFonts w:ascii="Calibri" w:hAnsi="Calibri"/>
          <w:b/>
          <w:sz w:val="22"/>
          <w:szCs w:val="22"/>
        </w:rPr>
      </w:pPr>
    </w:p>
    <w:permEnd w:id="193952706"/>
    <w:p w14:paraId="47FDB3B5" w14:textId="77777777" w:rsidR="00E62A08" w:rsidRPr="00937BBE" w:rsidRDefault="00E62A08">
      <w:pPr>
        <w:rPr>
          <w:rFonts w:ascii="Calibri" w:hAnsi="Calibri"/>
          <w:sz w:val="22"/>
          <w:szCs w:val="22"/>
        </w:rPr>
      </w:pPr>
    </w:p>
    <w:p w14:paraId="071E4DB2" w14:textId="1E5178CC" w:rsidR="00C70BE2" w:rsidRPr="00937BBE" w:rsidRDefault="00C70BE2" w:rsidP="00C70BE2">
      <w:pPr>
        <w:rPr>
          <w:rFonts w:ascii="Calibri" w:hAnsi="Calibri"/>
          <w:sz w:val="22"/>
          <w:szCs w:val="22"/>
        </w:rPr>
      </w:pPr>
    </w:p>
    <w:p w14:paraId="5064FC60" w14:textId="77777777" w:rsidR="00951171" w:rsidRPr="00C70BE2" w:rsidRDefault="00951171" w:rsidP="00C70BE2"/>
    <w:sectPr w:rsidR="00951171" w:rsidRPr="00C70BE2" w:rsidSect="00994288">
      <w:footerReference w:type="even" r:id="rId14"/>
      <w:footerReference w:type="default" r:id="rId15"/>
      <w:pgSz w:w="11907" w:h="16840" w:code="9"/>
      <w:pgMar w:top="851" w:right="851" w:bottom="851" w:left="851" w:header="72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4FC67" w14:textId="77777777" w:rsidR="00136ADE" w:rsidRDefault="00136ADE">
      <w:r>
        <w:separator/>
      </w:r>
    </w:p>
  </w:endnote>
  <w:endnote w:type="continuationSeparator" w:id="0">
    <w:p w14:paraId="5064FC68" w14:textId="77777777" w:rsidR="00136ADE" w:rsidRDefault="00136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4FC69" w14:textId="77777777" w:rsidR="0061490C" w:rsidRDefault="0061490C" w:rsidP="0029437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064FC6A" w14:textId="77777777" w:rsidR="0061490C" w:rsidRDefault="0061490C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4FC6B" w14:textId="77777777" w:rsidR="00994288" w:rsidRPr="005B7DC7" w:rsidRDefault="00747B9F" w:rsidP="00994288">
    <w:pPr>
      <w:pStyle w:val="Rodap"/>
      <w:tabs>
        <w:tab w:val="right" w:pos="9072"/>
      </w:tabs>
      <w:ind w:hanging="1276"/>
      <w:jc w:val="right"/>
      <w:rPr>
        <w:rFonts w:ascii="Century Gothic" w:hAnsi="Century Gothic" w:cs="Century Gothic"/>
        <w:sz w:val="18"/>
        <w:szCs w:val="18"/>
      </w:rPr>
    </w:pPr>
    <w:r>
      <w:rPr>
        <w:rFonts w:ascii="Century Gothic" w:hAnsi="Century Gothic" w:cs="Century Gothic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64FC6C" wp14:editId="5064FC6D">
              <wp:simplePos x="0" y="0"/>
              <wp:positionH relativeFrom="column">
                <wp:posOffset>6456045</wp:posOffset>
              </wp:positionH>
              <wp:positionV relativeFrom="paragraph">
                <wp:posOffset>394335</wp:posOffset>
              </wp:positionV>
              <wp:extent cx="500380" cy="293370"/>
              <wp:effectExtent l="0" t="381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80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4FC70" w14:textId="77777777" w:rsidR="00994288" w:rsidRPr="0082218A" w:rsidRDefault="00994288" w:rsidP="00994288">
                          <w:pP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82218A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V-0</w:t>
                          </w:r>
                          <w:r w:rsidR="00E70F2E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4FC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08.35pt;margin-top:31.05pt;width:39.4pt;height:23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" filled="f" stroked="f">
              <v:textbox>
                <w:txbxContent>
                  <w:p w14:paraId="5064FC70" w14:textId="77777777" w:rsidR="00994288" w:rsidRPr="0082218A" w:rsidRDefault="00994288" w:rsidP="00994288">
                    <w:pPr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82218A">
                      <w:rPr>
                        <w:rFonts w:ascii="Century Gothic" w:hAnsi="Century Gothic"/>
                        <w:sz w:val="16"/>
                        <w:szCs w:val="16"/>
                      </w:rPr>
                      <w:t>V-0</w:t>
                    </w:r>
                    <w:r w:rsidR="00E70F2E">
                      <w:rPr>
                        <w:rFonts w:ascii="Century Gothic" w:hAnsi="Century Gothic"/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Pr="00392706">
      <w:rPr>
        <w:noProof/>
      </w:rPr>
      <w:drawing>
        <wp:inline distT="0" distB="0" distL="0" distR="0" wp14:anchorId="5064FC6E" wp14:editId="5064FC6F">
          <wp:extent cx="6715125" cy="809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51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4FC65" w14:textId="77777777" w:rsidR="00136ADE" w:rsidRDefault="00136ADE">
      <w:r>
        <w:separator/>
      </w:r>
    </w:p>
  </w:footnote>
  <w:footnote w:type="continuationSeparator" w:id="0">
    <w:p w14:paraId="5064FC66" w14:textId="77777777" w:rsidR="00136ADE" w:rsidRDefault="00136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2pt;height:9.2pt" o:bullet="t">
        <v:imagedata r:id="rId1" o:title="clip_image001"/>
      </v:shape>
    </w:pict>
  </w:numPicBullet>
  <w:numPicBullet w:numPicBulletId="1">
    <w:pict>
      <v:shape id="_x0000_i1027" type="#_x0000_t75" style="width:9.9pt;height:9.9pt" o:bullet="t">
        <v:imagedata r:id="rId2" o:title="clip_image001"/>
      </v:shape>
    </w:pict>
  </w:numPicBullet>
  <w:numPicBullet w:numPicBulletId="2">
    <w:pict>
      <v:shape id="_x0000_i1028" type="#_x0000_t75" style="width:14.8pt;height:16.6pt" o:bullet="t">
        <v:imagedata r:id="rId3" o:title="clip_image003"/>
      </v:shape>
    </w:pict>
  </w:numPicBullet>
  <w:abstractNum w:abstractNumId="0" w15:restartNumberingAfterBreak="0">
    <w:nsid w:val="0E627F99"/>
    <w:multiLevelType w:val="hybridMultilevel"/>
    <w:tmpl w:val="21E49AF2"/>
    <w:lvl w:ilvl="0" w:tplc="04160001">
      <w:start w:val="1"/>
      <w:numFmt w:val="bullet"/>
      <w:lvlText w:val=""/>
      <w:lvlJc w:val="left"/>
      <w:pPr>
        <w:ind w:left="218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41" w:hanging="360"/>
      </w:pPr>
      <w:rPr>
        <w:rFonts w:ascii="Wingdings" w:hAnsi="Wingdings" w:hint="default"/>
      </w:rPr>
    </w:lvl>
  </w:abstractNum>
  <w:abstractNum w:abstractNumId="1" w15:restartNumberingAfterBreak="0">
    <w:nsid w:val="179B490F"/>
    <w:multiLevelType w:val="hybridMultilevel"/>
    <w:tmpl w:val="6A92C16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C5023"/>
    <w:multiLevelType w:val="hybridMultilevel"/>
    <w:tmpl w:val="D9F2D49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B21CE2"/>
    <w:multiLevelType w:val="hybridMultilevel"/>
    <w:tmpl w:val="4D98453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E13B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FD6659"/>
    <w:multiLevelType w:val="hybridMultilevel"/>
    <w:tmpl w:val="5B88CADE"/>
    <w:lvl w:ilvl="0" w:tplc="C77EB416">
      <w:start w:val="2018"/>
      <w:numFmt w:val="bullet"/>
      <w:lvlText w:val=""/>
      <w:lvlJc w:val="left"/>
      <w:pPr>
        <w:ind w:left="720" w:hanging="360"/>
      </w:pPr>
      <w:rPr>
        <w:rFonts w:ascii="Symbol" w:eastAsia="Calibri" w:hAnsi="Symbol" w:cs="Consola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11375"/>
    <w:multiLevelType w:val="hybridMultilevel"/>
    <w:tmpl w:val="5C407164"/>
    <w:lvl w:ilvl="0" w:tplc="04160001">
      <w:start w:val="1"/>
      <w:numFmt w:val="bullet"/>
      <w:lvlText w:val=""/>
      <w:lvlJc w:val="left"/>
      <w:pPr>
        <w:ind w:left="20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5" w:hanging="360"/>
      </w:pPr>
      <w:rPr>
        <w:rFonts w:ascii="Wingdings" w:hAnsi="Wingdings" w:hint="default"/>
      </w:rPr>
    </w:lvl>
  </w:abstractNum>
  <w:abstractNum w:abstractNumId="6" w15:restartNumberingAfterBreak="0">
    <w:nsid w:val="43892A1E"/>
    <w:multiLevelType w:val="hybridMultilevel"/>
    <w:tmpl w:val="83D2A1B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8B2ECC"/>
    <w:multiLevelType w:val="hybridMultilevel"/>
    <w:tmpl w:val="23E43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372841">
    <w:abstractNumId w:val="2"/>
  </w:num>
  <w:num w:numId="2" w16cid:durableId="132019071">
    <w:abstractNumId w:val="3"/>
  </w:num>
  <w:num w:numId="3" w16cid:durableId="1495873539">
    <w:abstractNumId w:val="6"/>
  </w:num>
  <w:num w:numId="4" w16cid:durableId="176333623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10357628">
    <w:abstractNumId w:val="1"/>
  </w:num>
  <w:num w:numId="6" w16cid:durableId="847056870">
    <w:abstractNumId w:val="4"/>
  </w:num>
  <w:num w:numId="7" w16cid:durableId="299766660">
    <w:abstractNumId w:val="1"/>
  </w:num>
  <w:num w:numId="8" w16cid:durableId="1877624133">
    <w:abstractNumId w:val="5"/>
  </w:num>
  <w:num w:numId="9" w16cid:durableId="658579481">
    <w:abstractNumId w:val="0"/>
  </w:num>
  <w:num w:numId="10" w16cid:durableId="2128699347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CtANPg53AYCKqiSWeolVwZMmAUM3dRD5Z6JJzQ6ocOYTcjAMOMLzJJMvCpItsYCvRnhpdZ4V9LHIcML96lSXoQ==" w:salt="QkYTHebVpxUS8E+TDy0xSA==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D7"/>
    <w:rsid w:val="000045CD"/>
    <w:rsid w:val="0000671D"/>
    <w:rsid w:val="00023F9D"/>
    <w:rsid w:val="0002576F"/>
    <w:rsid w:val="000307D7"/>
    <w:rsid w:val="00045EAD"/>
    <w:rsid w:val="00046311"/>
    <w:rsid w:val="00057A43"/>
    <w:rsid w:val="00077FA3"/>
    <w:rsid w:val="00080689"/>
    <w:rsid w:val="000864CB"/>
    <w:rsid w:val="000877EB"/>
    <w:rsid w:val="000903B5"/>
    <w:rsid w:val="00097A99"/>
    <w:rsid w:val="000B1F0E"/>
    <w:rsid w:val="000C6138"/>
    <w:rsid w:val="000D2900"/>
    <w:rsid w:val="000D6AF1"/>
    <w:rsid w:val="000E1ECE"/>
    <w:rsid w:val="000E3C36"/>
    <w:rsid w:val="000E4312"/>
    <w:rsid w:val="000E48A9"/>
    <w:rsid w:val="000E5127"/>
    <w:rsid w:val="000E77FF"/>
    <w:rsid w:val="000F4883"/>
    <w:rsid w:val="00100AB6"/>
    <w:rsid w:val="001124EF"/>
    <w:rsid w:val="00123CD1"/>
    <w:rsid w:val="0012720E"/>
    <w:rsid w:val="00134E8F"/>
    <w:rsid w:val="00136ADE"/>
    <w:rsid w:val="001410B6"/>
    <w:rsid w:val="00147D5C"/>
    <w:rsid w:val="00160295"/>
    <w:rsid w:val="00160E79"/>
    <w:rsid w:val="00181ECA"/>
    <w:rsid w:val="001867E1"/>
    <w:rsid w:val="001A4D94"/>
    <w:rsid w:val="001B190C"/>
    <w:rsid w:val="001B56BA"/>
    <w:rsid w:val="001D76EA"/>
    <w:rsid w:val="001E70A7"/>
    <w:rsid w:val="0020228C"/>
    <w:rsid w:val="00203947"/>
    <w:rsid w:val="00205686"/>
    <w:rsid w:val="00215B79"/>
    <w:rsid w:val="00221ADA"/>
    <w:rsid w:val="0023583D"/>
    <w:rsid w:val="002361D4"/>
    <w:rsid w:val="00236B30"/>
    <w:rsid w:val="00244CAE"/>
    <w:rsid w:val="00253587"/>
    <w:rsid w:val="00257E24"/>
    <w:rsid w:val="002607EA"/>
    <w:rsid w:val="00267597"/>
    <w:rsid w:val="00270664"/>
    <w:rsid w:val="00285AAF"/>
    <w:rsid w:val="00294374"/>
    <w:rsid w:val="002A363B"/>
    <w:rsid w:val="002D09D4"/>
    <w:rsid w:val="002D798A"/>
    <w:rsid w:val="002F7C67"/>
    <w:rsid w:val="00303763"/>
    <w:rsid w:val="003051FE"/>
    <w:rsid w:val="0031519E"/>
    <w:rsid w:val="00330912"/>
    <w:rsid w:val="00333138"/>
    <w:rsid w:val="00341B2E"/>
    <w:rsid w:val="00362ADD"/>
    <w:rsid w:val="00370C33"/>
    <w:rsid w:val="0037347D"/>
    <w:rsid w:val="003769A7"/>
    <w:rsid w:val="00376E6D"/>
    <w:rsid w:val="0037765D"/>
    <w:rsid w:val="00384CD1"/>
    <w:rsid w:val="00395BAC"/>
    <w:rsid w:val="003976E3"/>
    <w:rsid w:val="003A14D4"/>
    <w:rsid w:val="003A1C63"/>
    <w:rsid w:val="003A4BA8"/>
    <w:rsid w:val="003B3CF0"/>
    <w:rsid w:val="003B7C7A"/>
    <w:rsid w:val="003E339A"/>
    <w:rsid w:val="00401592"/>
    <w:rsid w:val="00401C58"/>
    <w:rsid w:val="00420422"/>
    <w:rsid w:val="00424E02"/>
    <w:rsid w:val="00426A92"/>
    <w:rsid w:val="0043575B"/>
    <w:rsid w:val="004415AD"/>
    <w:rsid w:val="00460FD9"/>
    <w:rsid w:val="00464F53"/>
    <w:rsid w:val="0046575B"/>
    <w:rsid w:val="00467F40"/>
    <w:rsid w:val="00471671"/>
    <w:rsid w:val="004744AA"/>
    <w:rsid w:val="004756B0"/>
    <w:rsid w:val="00483B43"/>
    <w:rsid w:val="00485AA5"/>
    <w:rsid w:val="004951A4"/>
    <w:rsid w:val="004A0FC4"/>
    <w:rsid w:val="004C2533"/>
    <w:rsid w:val="004C36DA"/>
    <w:rsid w:val="004C73A3"/>
    <w:rsid w:val="004D0CE2"/>
    <w:rsid w:val="004D1C95"/>
    <w:rsid w:val="004F0C31"/>
    <w:rsid w:val="004F25DE"/>
    <w:rsid w:val="004F6520"/>
    <w:rsid w:val="0050197E"/>
    <w:rsid w:val="00506ECF"/>
    <w:rsid w:val="00526927"/>
    <w:rsid w:val="00535853"/>
    <w:rsid w:val="00535EB3"/>
    <w:rsid w:val="00557894"/>
    <w:rsid w:val="0056385D"/>
    <w:rsid w:val="00572DEB"/>
    <w:rsid w:val="00575506"/>
    <w:rsid w:val="00577067"/>
    <w:rsid w:val="00580114"/>
    <w:rsid w:val="0058087D"/>
    <w:rsid w:val="005A54DA"/>
    <w:rsid w:val="005B1AEF"/>
    <w:rsid w:val="005B2EFC"/>
    <w:rsid w:val="005B3856"/>
    <w:rsid w:val="005B5338"/>
    <w:rsid w:val="005B573D"/>
    <w:rsid w:val="005C0A0A"/>
    <w:rsid w:val="005C3BE8"/>
    <w:rsid w:val="005C7529"/>
    <w:rsid w:val="005D24B3"/>
    <w:rsid w:val="005E1A8A"/>
    <w:rsid w:val="005F12B7"/>
    <w:rsid w:val="005F4D07"/>
    <w:rsid w:val="006001AA"/>
    <w:rsid w:val="00603719"/>
    <w:rsid w:val="0061490C"/>
    <w:rsid w:val="0062792F"/>
    <w:rsid w:val="00642133"/>
    <w:rsid w:val="0064707C"/>
    <w:rsid w:val="0066444B"/>
    <w:rsid w:val="006644E3"/>
    <w:rsid w:val="00670189"/>
    <w:rsid w:val="00672487"/>
    <w:rsid w:val="00693EF9"/>
    <w:rsid w:val="006A1976"/>
    <w:rsid w:val="006A239F"/>
    <w:rsid w:val="006A3804"/>
    <w:rsid w:val="006B5C82"/>
    <w:rsid w:val="006C6833"/>
    <w:rsid w:val="006D335B"/>
    <w:rsid w:val="007216DE"/>
    <w:rsid w:val="00721A10"/>
    <w:rsid w:val="00721D16"/>
    <w:rsid w:val="0072651E"/>
    <w:rsid w:val="00732A22"/>
    <w:rsid w:val="00733113"/>
    <w:rsid w:val="007351FB"/>
    <w:rsid w:val="00744B23"/>
    <w:rsid w:val="00747B9F"/>
    <w:rsid w:val="00754C27"/>
    <w:rsid w:val="0078039F"/>
    <w:rsid w:val="00783BA3"/>
    <w:rsid w:val="007C137A"/>
    <w:rsid w:val="007C2668"/>
    <w:rsid w:val="007C65A8"/>
    <w:rsid w:val="007C7842"/>
    <w:rsid w:val="007D11CD"/>
    <w:rsid w:val="007D41CB"/>
    <w:rsid w:val="007D7F77"/>
    <w:rsid w:val="007E17D9"/>
    <w:rsid w:val="007E2AF0"/>
    <w:rsid w:val="007E5E1B"/>
    <w:rsid w:val="007F1DF6"/>
    <w:rsid w:val="007F45EB"/>
    <w:rsid w:val="007F4CD1"/>
    <w:rsid w:val="00811FA8"/>
    <w:rsid w:val="008134B8"/>
    <w:rsid w:val="008138C3"/>
    <w:rsid w:val="00813D72"/>
    <w:rsid w:val="00823C7B"/>
    <w:rsid w:val="00854925"/>
    <w:rsid w:val="008550C9"/>
    <w:rsid w:val="00860A4B"/>
    <w:rsid w:val="00863C2D"/>
    <w:rsid w:val="00865640"/>
    <w:rsid w:val="00871BE8"/>
    <w:rsid w:val="00872CE5"/>
    <w:rsid w:val="008755B5"/>
    <w:rsid w:val="00887D4C"/>
    <w:rsid w:val="00890AC4"/>
    <w:rsid w:val="00892339"/>
    <w:rsid w:val="008964B6"/>
    <w:rsid w:val="008A1897"/>
    <w:rsid w:val="008A2C9D"/>
    <w:rsid w:val="008A7AE5"/>
    <w:rsid w:val="008B1D51"/>
    <w:rsid w:val="008C4F9E"/>
    <w:rsid w:val="008F3622"/>
    <w:rsid w:val="008F55D8"/>
    <w:rsid w:val="00902DE5"/>
    <w:rsid w:val="00903A9F"/>
    <w:rsid w:val="00907195"/>
    <w:rsid w:val="00907B5A"/>
    <w:rsid w:val="00914635"/>
    <w:rsid w:val="009173B3"/>
    <w:rsid w:val="00920073"/>
    <w:rsid w:val="009355CF"/>
    <w:rsid w:val="00936AC9"/>
    <w:rsid w:val="00937609"/>
    <w:rsid w:val="00937BBE"/>
    <w:rsid w:val="00950F43"/>
    <w:rsid w:val="00951171"/>
    <w:rsid w:val="00953FF3"/>
    <w:rsid w:val="009551F9"/>
    <w:rsid w:val="00966A99"/>
    <w:rsid w:val="00967D7B"/>
    <w:rsid w:val="009755E9"/>
    <w:rsid w:val="00994288"/>
    <w:rsid w:val="009A2886"/>
    <w:rsid w:val="009B2C3F"/>
    <w:rsid w:val="009D0D5D"/>
    <w:rsid w:val="009D6D87"/>
    <w:rsid w:val="009E23F7"/>
    <w:rsid w:val="009E2A59"/>
    <w:rsid w:val="009E3F71"/>
    <w:rsid w:val="009F026F"/>
    <w:rsid w:val="009F1261"/>
    <w:rsid w:val="009F4B6D"/>
    <w:rsid w:val="00A01695"/>
    <w:rsid w:val="00A01BAD"/>
    <w:rsid w:val="00A05EDC"/>
    <w:rsid w:val="00A14860"/>
    <w:rsid w:val="00A15E50"/>
    <w:rsid w:val="00A33D11"/>
    <w:rsid w:val="00A3794E"/>
    <w:rsid w:val="00A4363F"/>
    <w:rsid w:val="00A63016"/>
    <w:rsid w:val="00A66089"/>
    <w:rsid w:val="00A66194"/>
    <w:rsid w:val="00A66A07"/>
    <w:rsid w:val="00A7658A"/>
    <w:rsid w:val="00AA1B1F"/>
    <w:rsid w:val="00AB11CC"/>
    <w:rsid w:val="00AB78CA"/>
    <w:rsid w:val="00AC461F"/>
    <w:rsid w:val="00AC48A8"/>
    <w:rsid w:val="00AD0EAC"/>
    <w:rsid w:val="00AE6874"/>
    <w:rsid w:val="00AE78D5"/>
    <w:rsid w:val="00AF64C9"/>
    <w:rsid w:val="00B01194"/>
    <w:rsid w:val="00B04C12"/>
    <w:rsid w:val="00B0607A"/>
    <w:rsid w:val="00B07408"/>
    <w:rsid w:val="00B23449"/>
    <w:rsid w:val="00B24833"/>
    <w:rsid w:val="00B26320"/>
    <w:rsid w:val="00B33433"/>
    <w:rsid w:val="00B378B6"/>
    <w:rsid w:val="00B435EB"/>
    <w:rsid w:val="00B61A27"/>
    <w:rsid w:val="00B66331"/>
    <w:rsid w:val="00B67F13"/>
    <w:rsid w:val="00B91124"/>
    <w:rsid w:val="00B96B2B"/>
    <w:rsid w:val="00BC11F7"/>
    <w:rsid w:val="00BC7F8C"/>
    <w:rsid w:val="00BD61F1"/>
    <w:rsid w:val="00BE0883"/>
    <w:rsid w:val="00C16FEA"/>
    <w:rsid w:val="00C17AE4"/>
    <w:rsid w:val="00C17D32"/>
    <w:rsid w:val="00C23BFE"/>
    <w:rsid w:val="00C335F8"/>
    <w:rsid w:val="00C41DB0"/>
    <w:rsid w:val="00C575DF"/>
    <w:rsid w:val="00C57D7E"/>
    <w:rsid w:val="00C606ED"/>
    <w:rsid w:val="00C70BE2"/>
    <w:rsid w:val="00C728D5"/>
    <w:rsid w:val="00C82626"/>
    <w:rsid w:val="00C83694"/>
    <w:rsid w:val="00C91A88"/>
    <w:rsid w:val="00C97868"/>
    <w:rsid w:val="00CB0A44"/>
    <w:rsid w:val="00CB26AA"/>
    <w:rsid w:val="00CC1477"/>
    <w:rsid w:val="00CC4B55"/>
    <w:rsid w:val="00CD0E68"/>
    <w:rsid w:val="00CE1431"/>
    <w:rsid w:val="00CE16A1"/>
    <w:rsid w:val="00CE51AA"/>
    <w:rsid w:val="00CF7272"/>
    <w:rsid w:val="00D02031"/>
    <w:rsid w:val="00D03950"/>
    <w:rsid w:val="00D04AE0"/>
    <w:rsid w:val="00D07C46"/>
    <w:rsid w:val="00D155A7"/>
    <w:rsid w:val="00D22C91"/>
    <w:rsid w:val="00D3510D"/>
    <w:rsid w:val="00D40676"/>
    <w:rsid w:val="00D41F16"/>
    <w:rsid w:val="00D439DF"/>
    <w:rsid w:val="00D4444D"/>
    <w:rsid w:val="00D56567"/>
    <w:rsid w:val="00D6522E"/>
    <w:rsid w:val="00D77C54"/>
    <w:rsid w:val="00D92CAA"/>
    <w:rsid w:val="00DA55FB"/>
    <w:rsid w:val="00DB17F6"/>
    <w:rsid w:val="00DB4A43"/>
    <w:rsid w:val="00DD2B61"/>
    <w:rsid w:val="00DE22B5"/>
    <w:rsid w:val="00DE73D8"/>
    <w:rsid w:val="00DF1F96"/>
    <w:rsid w:val="00DF4CB8"/>
    <w:rsid w:val="00E046D5"/>
    <w:rsid w:val="00E127F5"/>
    <w:rsid w:val="00E33596"/>
    <w:rsid w:val="00E410FA"/>
    <w:rsid w:val="00E50F16"/>
    <w:rsid w:val="00E5569E"/>
    <w:rsid w:val="00E62A08"/>
    <w:rsid w:val="00E66774"/>
    <w:rsid w:val="00E70F2E"/>
    <w:rsid w:val="00E72AE0"/>
    <w:rsid w:val="00E745DD"/>
    <w:rsid w:val="00E938F9"/>
    <w:rsid w:val="00EB502A"/>
    <w:rsid w:val="00EC0FE5"/>
    <w:rsid w:val="00EC1902"/>
    <w:rsid w:val="00ED1BA5"/>
    <w:rsid w:val="00EE1BD6"/>
    <w:rsid w:val="00F02F79"/>
    <w:rsid w:val="00F07BC2"/>
    <w:rsid w:val="00F42F74"/>
    <w:rsid w:val="00F535AA"/>
    <w:rsid w:val="00F54F5B"/>
    <w:rsid w:val="00F651BE"/>
    <w:rsid w:val="00F7234A"/>
    <w:rsid w:val="00F7429A"/>
    <w:rsid w:val="00F86046"/>
    <w:rsid w:val="00F90B3D"/>
    <w:rsid w:val="00F91477"/>
    <w:rsid w:val="00F95213"/>
    <w:rsid w:val="00F977B9"/>
    <w:rsid w:val="00FA47C0"/>
    <w:rsid w:val="00FA7D5B"/>
    <w:rsid w:val="00FC4E0E"/>
    <w:rsid w:val="00FD00B9"/>
    <w:rsid w:val="00FF1B96"/>
    <w:rsid w:val="00FF3BD7"/>
    <w:rsid w:val="00FF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64FC30"/>
  <w15:chartTrackingRefBased/>
  <w15:docId w15:val="{0BA3EDA3-17DD-4725-A070-276BF4D0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Helvetica" w:hAnsi="Helvetica"/>
      <w:b/>
      <w:bCs/>
      <w:cap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Helvetica" w:hAnsi="Helvetica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mmarcadores">
    <w:name w:val="List Bullet"/>
    <w:basedOn w:val="Normal"/>
    <w:autoRedefine/>
    <w:pPr>
      <w:spacing w:line="360" w:lineRule="auto"/>
      <w:ind w:left="737"/>
    </w:pPr>
    <w:rPr>
      <w:rFonts w:ascii="Modern" w:hAnsi="Modern"/>
      <w:b/>
      <w:bCs/>
      <w:sz w:val="22"/>
    </w:rPr>
  </w:style>
  <w:style w:type="paragraph" w:customStyle="1" w:styleId="Texto">
    <w:name w:val="Texto"/>
    <w:pPr>
      <w:autoSpaceDE w:val="0"/>
      <w:autoSpaceDN w:val="0"/>
      <w:adjustRightInd w:val="0"/>
      <w:spacing w:line="300" w:lineRule="atLeast"/>
      <w:jc w:val="both"/>
    </w:pPr>
    <w:rPr>
      <w:rFonts w:ascii="Helvetica" w:hAnsi="Helvetica"/>
      <w:sz w:val="22"/>
      <w:szCs w:val="22"/>
      <w:lang w:eastAsia="pt-BR"/>
    </w:rPr>
  </w:style>
  <w:style w:type="paragraph" w:styleId="Ttulo">
    <w:name w:val="Title"/>
    <w:basedOn w:val="Normal"/>
    <w:qFormat/>
    <w:pPr>
      <w:autoSpaceDE w:val="0"/>
      <w:autoSpaceDN w:val="0"/>
      <w:adjustRightInd w:val="0"/>
      <w:spacing w:line="300" w:lineRule="atLeast"/>
      <w:jc w:val="center"/>
    </w:pPr>
    <w:rPr>
      <w:rFonts w:ascii="Helvetica" w:hAnsi="Helvetica"/>
      <w:b/>
      <w:bCs/>
      <w:caps/>
      <w:color w:val="000000"/>
      <w:sz w:val="20"/>
    </w:rPr>
  </w:style>
  <w:style w:type="paragraph" w:customStyle="1" w:styleId="aAlternativa">
    <w:name w:val="a) Alternativa"/>
    <w:pPr>
      <w:tabs>
        <w:tab w:val="left" w:pos="765"/>
      </w:tabs>
      <w:autoSpaceDE w:val="0"/>
      <w:autoSpaceDN w:val="0"/>
      <w:adjustRightInd w:val="0"/>
      <w:ind w:left="765" w:hanging="283"/>
      <w:jc w:val="both"/>
    </w:pPr>
    <w:rPr>
      <w:rFonts w:ascii="Helvetica" w:hAnsi="Helvetica"/>
      <w:color w:val="000000"/>
      <w:sz w:val="22"/>
      <w:szCs w:val="22"/>
      <w:lang w:eastAsia="pt-BR"/>
    </w:rPr>
  </w:style>
  <w:style w:type="paragraph" w:styleId="NormalWeb">
    <w:name w:val="Normal (Web)"/>
    <w:basedOn w:val="Normal"/>
    <w:rsid w:val="003E339A"/>
    <w:pPr>
      <w:spacing w:before="100" w:beforeAutospacing="1" w:after="100" w:afterAutospacing="1"/>
    </w:pPr>
  </w:style>
  <w:style w:type="character" w:styleId="Forte">
    <w:name w:val="Strong"/>
    <w:qFormat/>
    <w:rsid w:val="003E339A"/>
    <w:rPr>
      <w:b/>
      <w:bCs/>
    </w:rPr>
  </w:style>
  <w:style w:type="table" w:styleId="Tabelacomgrade">
    <w:name w:val="Table Grid"/>
    <w:basedOn w:val="Tabelanormal"/>
    <w:rsid w:val="00664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cristina">
    <w:name w:val="Hcristina"/>
    <w:semiHidden/>
    <w:rsid w:val="00951171"/>
    <w:rPr>
      <w:rFonts w:ascii="Arial" w:hAnsi="Arial" w:cs="Arial"/>
      <w:color w:val="auto"/>
      <w:sz w:val="20"/>
      <w:szCs w:val="20"/>
    </w:rPr>
  </w:style>
  <w:style w:type="paragraph" w:customStyle="1" w:styleId="xmsonormal">
    <w:name w:val="x_msonormal"/>
    <w:basedOn w:val="Normal"/>
    <w:uiPriority w:val="99"/>
    <w:rsid w:val="00557894"/>
    <w:rPr>
      <w:rFonts w:ascii="Calibri" w:eastAsia="Calibri" w:hAnsi="Calibri"/>
      <w:sz w:val="22"/>
      <w:szCs w:val="22"/>
    </w:rPr>
  </w:style>
  <w:style w:type="character" w:customStyle="1" w:styleId="RodapChar">
    <w:name w:val="Rodapé Char"/>
    <w:link w:val="Rodap"/>
    <w:uiPriority w:val="99"/>
    <w:rsid w:val="00994288"/>
    <w:rPr>
      <w:sz w:val="24"/>
      <w:szCs w:val="24"/>
    </w:rPr>
  </w:style>
  <w:style w:type="paragraph" w:customStyle="1" w:styleId="Default">
    <w:name w:val="Default"/>
    <w:rsid w:val="008134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A1C63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3A1C63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2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efsaedu.sharepoint.com/:u:/s/EC.2A.2022.S1257/EeWtCZQWvo1Gokfwh1oU3RIBnhLSfAwrHRF3olffWrl5gg?e=kYvFg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%20M04\Gabaritos%20e%20Logo\gabarito%20CET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1F864CA035244EB7F6E6B9CAD39DD8" ma:contentTypeVersion="29" ma:contentTypeDescription="Crie um novo documento." ma:contentTypeScope="" ma:versionID="98839a2138108a1da3ff0c0dd805dbd2">
  <xsd:schema xmlns:xsd="http://www.w3.org/2001/XMLSchema" xmlns:xs="http://www.w3.org/2001/XMLSchema" xmlns:p="http://schemas.microsoft.com/office/2006/metadata/properties" xmlns:ns1="http://schemas.microsoft.com/sharepoint/v3" xmlns:ns2="ce03834f-a579-4ecb-b47e-e136bae11e47" xmlns:ns3="948e1b9c-bee8-44de-8cc6-706e5b780eae" xmlns:ns4="feadaf30-646e-4180-8499-c12b20b15a5f" targetNamespace="http://schemas.microsoft.com/office/2006/metadata/properties" ma:root="true" ma:fieldsID="2f1c950916aedd9f0f9f5beae52b629b" ns1:_="" ns2:_="" ns3:_="" ns4:_="">
    <xsd:import namespace="http://schemas.microsoft.com/sharepoint/v3"/>
    <xsd:import namespace="ce03834f-a579-4ecb-b47e-e136bae11e47"/>
    <xsd:import namespace="948e1b9c-bee8-44de-8cc6-706e5b780eae"/>
    <xsd:import namespace="feadaf30-646e-4180-8499-c12b20b15a5f"/>
    <xsd:element name="properties">
      <xsd:complexType>
        <xsd:sequence>
          <xsd:element name="documentManagement">
            <xsd:complexType>
              <xsd:all>
                <xsd:element ref="ns2:C_x00f3_digo"/>
                <xsd:element ref="ns2:Processo"/>
                <xsd:element ref="ns2:Procedimento_x0020_Relacionado" minOccurs="0"/>
                <xsd:element ref="ns2:Revis_x00e3_o"/>
                <xsd:element ref="ns2:Diretoria_x0020_Respons_x00e1_vel"/>
                <xsd:element ref="ns3:SharedWithUsers" minOccurs="0"/>
                <xsd:element ref="ns3:SharingHintHash" minOccurs="0"/>
                <xsd:element ref="ns3:SharedWithDetails" minOccurs="0"/>
                <xsd:element ref="ns4:LastSharedByUser" minOccurs="0"/>
                <xsd:element ref="ns4:LastSharedByTime" minOccurs="0"/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3834f-a579-4ecb-b47e-e136bae11e47" elementFormDefault="qualified">
    <xsd:import namespace="http://schemas.microsoft.com/office/2006/documentManagement/types"/>
    <xsd:import namespace="http://schemas.microsoft.com/office/infopath/2007/PartnerControls"/>
    <xsd:element name="C_x00f3_digo" ma:index="8" ma:displayName="Código" ma:internalName="C_x00f3_digo">
      <xsd:simpleType>
        <xsd:restriction base="dms:Text">
          <xsd:maxLength value="255"/>
        </xsd:restriction>
      </xsd:simpleType>
    </xsd:element>
    <xsd:element name="Processo" ma:index="9" ma:displayName="Processo" ma:list="{d04dd076-bcf5-40f0-bcf6-41334a4db14c}" ma:internalName="Processo" ma:readOnly="false" ma:showField="Title">
      <xsd:simpleType>
        <xsd:restriction base="dms:Lookup"/>
      </xsd:simpleType>
    </xsd:element>
    <xsd:element name="Procedimento_x0020_Relacionado" ma:index="10" nillable="true" ma:displayName="Procedimento Relacionado" ma:list="{68c7f2b7-1efa-41dd-b3dd-67762d0802e6}" ma:internalName="Procedimento_x0020_Relacionado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vis_x00e3_o" ma:index="11" ma:displayName="Revisão" ma:decimals="1" ma:internalName="Revis_x00e3_o" ma:percentage="FALSE">
      <xsd:simpleType>
        <xsd:restriction base="dms:Number"/>
      </xsd:simpleType>
    </xsd:element>
    <xsd:element name="Diretoria_x0020_Respons_x00e1_vel" ma:index="12" ma:displayName="Diretoria Responsável" ma:list="{d097f24e-7aa1-4883-bd52-0351a56a9ffd}" ma:internalName="Diretoria_x0020_Respons_x00e1_vel" ma:readOnly="false" ma:showField="Title">
      <xsd:simpleType>
        <xsd:restriction base="dms:Lookup"/>
      </xsd:simpleType>
    </xsd:element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sTATUS" ma:index="24" nillable="true" ma:displayName="Status" ma:default="Ativo" ma:format="Dropdown" ma:internalName="sTATUS">
      <xsd:simpleType>
        <xsd:restriction base="dms:Choice">
          <xsd:enumeration value="Ativo"/>
          <xsd:enumeration value="Inativo"/>
          <xsd:enumeration value="Não Aplicáve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e1b9c-bee8-44de-8cc6-706e5b780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daf30-646e-4180-8499-c12b20b15a5f" elementFormDefault="qualified">
    <xsd:import namespace="http://schemas.microsoft.com/office/2006/documentManagement/types"/>
    <xsd:import namespace="http://schemas.microsoft.com/office/infopath/2007/PartnerControls"/>
    <xsd:element name="LastSharedByUser" ma:index="16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5F3A86-034F-4EAB-9284-928D06B2084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1B4FD38-159E-4881-BD84-F7DBAF71FB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03834f-a579-4ecb-b47e-e136bae11e47"/>
    <ds:schemaRef ds:uri="948e1b9c-bee8-44de-8cc6-706e5b780eae"/>
    <ds:schemaRef ds:uri="feadaf30-646e-4180-8499-c12b20b1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3F7EE1-BD37-42E5-B30F-27925CA361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gabarito CETT.dot</Template>
  <TotalTime>322</TotalTime>
  <Pages>5</Pages>
  <Words>1160</Words>
  <Characters>6185</Characters>
  <Application>Microsoft Office Word</Application>
  <DocSecurity>8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Cabeçalho - N2 Faculdade</vt:lpstr>
    </vt:vector>
  </TitlesOfParts>
  <Company>Colégio Termomecanica</Company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Cabeçalho - N2 Faculdade</dc:title>
  <dc:subject/>
  <dc:creator>Fundação "Salvador Arena"</dc:creator>
  <cp:keywords/>
  <dc:description/>
  <cp:lastModifiedBy>Eduardo Rosalem Marcelino</cp:lastModifiedBy>
  <cp:revision>121</cp:revision>
  <cp:lastPrinted>2006-05-11T23:45:00Z</cp:lastPrinted>
  <dcterms:created xsi:type="dcterms:W3CDTF">2022-03-10T22:59:00Z</dcterms:created>
  <dcterms:modified xsi:type="dcterms:W3CDTF">2022-05-15T22:12:00Z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">
    <vt:lpwstr>55</vt:lpwstr>
  </property>
  <property fmtid="{D5CDD505-2E9C-101B-9397-08002B2CF9AE}" pid="3" name="Revisão">
    <vt:lpwstr>5.00000000000000</vt:lpwstr>
  </property>
  <property fmtid="{D5CDD505-2E9C-101B-9397-08002B2CF9AE}" pid="4" name="Código">
    <vt:lpwstr>FSA - FTT11</vt:lpwstr>
  </property>
  <property fmtid="{D5CDD505-2E9C-101B-9397-08002B2CF9AE}" pid="5" name="Diretoria Responsável">
    <vt:lpwstr>2</vt:lpwstr>
  </property>
  <property fmtid="{D5CDD505-2E9C-101B-9397-08002B2CF9AE}" pid="6" name="Procedimento Relacionado">
    <vt:lpwstr>631;#- Não Aplicável</vt:lpwstr>
  </property>
  <property fmtid="{D5CDD505-2E9C-101B-9397-08002B2CF9AE}" pid="7" name="_ip_UnifiedCompliancePolicyUIAction">
    <vt:lpwstr/>
  </property>
  <property fmtid="{D5CDD505-2E9C-101B-9397-08002B2CF9AE}" pid="8" name="_ip_UnifiedCompliancePolicyProperties">
    <vt:lpwstr/>
  </property>
  <property fmtid="{D5CDD505-2E9C-101B-9397-08002B2CF9AE}" pid="9" name="sTATUS">
    <vt:lpwstr>Ativo</vt:lpwstr>
  </property>
</Properties>
</file>